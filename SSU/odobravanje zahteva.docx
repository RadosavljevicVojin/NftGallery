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552CE776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684A9" wp14:editId="0B8C0FC7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E780C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 fakultet u Beogradu</w:t>
                            </w:r>
                          </w:p>
                          <w:p w14:paraId="79B03E0C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>Principi softverskog 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 xml:space="preserve">enjerstva </w:t>
                            </w:r>
                          </w:p>
                          <w:p w14:paraId="79493C74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84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28DE780C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79B03E0C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79493C74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36B88C22" w14:textId="77777777" w:rsidR="00033D74" w:rsidRDefault="00033D74" w:rsidP="00A66300">
      <w:pPr>
        <w:pStyle w:val="naslov"/>
      </w:pPr>
    </w:p>
    <w:p w14:paraId="60E4CE44" w14:textId="04437A61" w:rsidR="00AF5EC1" w:rsidRPr="00033D74" w:rsidRDefault="00033D74" w:rsidP="00A66300">
      <w:pPr>
        <w:pStyle w:val="naslov"/>
        <w:rPr>
          <w:rFonts w:ascii="Cambria" w:hAnsi="Cambria"/>
        </w:rPr>
      </w:pPr>
      <w:r>
        <w:t xml:space="preserve">Specifikacija scenarija upotrebe funcionalnosti </w:t>
      </w:r>
      <w:r w:rsidR="00484871">
        <w:t>odobravanja zahteva</w:t>
      </w:r>
    </w:p>
    <w:p w14:paraId="44C9DF58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r w:rsidRPr="00033D74">
        <w:rPr>
          <w:sz w:val="28"/>
        </w:rPr>
        <w:t>Verzija 1.0</w:t>
      </w:r>
    </w:p>
    <w:p w14:paraId="0F8A083E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7460A9B" wp14:editId="75119075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DAC3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573312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774F1745" w14:textId="77777777" w:rsidR="00033D74" w:rsidRDefault="00033D74" w:rsidP="00A66300">
      <w:pPr>
        <w:pStyle w:val="podnaslov"/>
      </w:pPr>
    </w:p>
    <w:p w14:paraId="303CBB30" w14:textId="77777777" w:rsidR="00033D74" w:rsidRDefault="00033D74" w:rsidP="00A66300">
      <w:pPr>
        <w:pStyle w:val="podnaslov"/>
      </w:pPr>
    </w:p>
    <w:p w14:paraId="24E5E380" w14:textId="77777777" w:rsidR="00033D74" w:rsidRDefault="00033D74" w:rsidP="00A66300">
      <w:pPr>
        <w:pStyle w:val="podnaslov"/>
      </w:pPr>
    </w:p>
    <w:p w14:paraId="22556EC8" w14:textId="77777777" w:rsidR="00033D74" w:rsidRDefault="00033D74" w:rsidP="00033D74">
      <w:pPr>
        <w:pStyle w:val="naslov"/>
        <w:jc w:val="left"/>
      </w:pPr>
    </w:p>
    <w:p w14:paraId="4287BADC" w14:textId="77777777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27358F5F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C185958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D28737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13E35941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13E3DA2C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45B319C2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4CC9EAA1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10.03.2024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793B0863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68BDBF5D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5263474C" w14:textId="355BDFB1" w:rsidR="00223F36" w:rsidRPr="00223F36" w:rsidRDefault="00562EC2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Vojin Radosavljević</w:t>
            </w:r>
          </w:p>
        </w:tc>
      </w:tr>
      <w:tr w:rsidR="00223F36" w:rsidRPr="00223F36" w14:paraId="27321328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02EFF794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4AF9A2E9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5EB9CB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AE6E6D4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1696AAD8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715AB97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2564935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E74BE5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7FB67AE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2D24E4BB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B679F9D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1634764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8B69CD2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0AB07CB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C56D8F9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ACECDAE" w14:textId="77777777" w:rsidR="00284F53" w:rsidRDefault="00284F53" w:rsidP="00F27065">
      <w:pPr>
        <w:pStyle w:val="naslov"/>
        <w:ind w:left="3600"/>
        <w:jc w:val="left"/>
      </w:pPr>
    </w:p>
    <w:p w14:paraId="5AB5648D" w14:textId="77777777" w:rsidR="00284F53" w:rsidRDefault="00284F53" w:rsidP="00F27065">
      <w:pPr>
        <w:pStyle w:val="naslov"/>
        <w:ind w:left="3600"/>
        <w:jc w:val="left"/>
      </w:pPr>
    </w:p>
    <w:p w14:paraId="7BDF54FA" w14:textId="77777777" w:rsidR="00284F53" w:rsidRDefault="00284F53" w:rsidP="00F27065">
      <w:pPr>
        <w:pStyle w:val="naslov"/>
        <w:ind w:left="3600"/>
        <w:jc w:val="left"/>
      </w:pPr>
    </w:p>
    <w:p w14:paraId="41CC0045" w14:textId="77777777" w:rsidR="007551B9" w:rsidRDefault="007551B9" w:rsidP="00284F53">
      <w:pPr>
        <w:pStyle w:val="naslov"/>
        <w:ind w:left="3600"/>
        <w:jc w:val="left"/>
      </w:pPr>
      <w:r>
        <w:t>Sadr</w:t>
      </w:r>
      <w:r>
        <w:rPr>
          <w:rFonts w:ascii="Cambria" w:hAnsi="Cambria" w:cs="Cambria"/>
        </w:rPr>
        <w:t>ž</w:t>
      </w:r>
      <w:r>
        <w:t>aj</w:t>
      </w:r>
    </w:p>
    <w:p w14:paraId="4A331DE0" w14:textId="77777777" w:rsidR="00826A13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804666" w:history="1">
        <w:r w:rsidR="00826A13" w:rsidRPr="00B56B00">
          <w:rPr>
            <w:rStyle w:val="Hyperlink"/>
            <w:rFonts w:eastAsia="Adobe Kaiti Std R"/>
            <w:noProof/>
          </w:rPr>
          <w:t>1.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Uvod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60DE6CE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7" w:history="1">
        <w:r w:rsidR="00826A13" w:rsidRPr="00B56B00">
          <w:rPr>
            <w:rStyle w:val="Hyperlink"/>
            <w:rFonts w:eastAsia="Adobe Kaiti Std R"/>
            <w:noProof/>
          </w:rPr>
          <w:t>1.1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Rezime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_Toc160804667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E5C2ACC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8" w:history="1">
        <w:r w:rsidR="00826A13" w:rsidRPr="00B56B00">
          <w:rPr>
            <w:rStyle w:val="Hyperlink"/>
            <w:rFonts w:eastAsia="Adobe Kaiti Std R"/>
            <w:noProof/>
          </w:rPr>
          <w:t>1.2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Namena dokumenta i ciljne grupe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_Toc160804668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0E2DCA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69" w:history="1">
        <w:r w:rsidR="00826A13" w:rsidRPr="00B56B00">
          <w:rPr>
            <w:rStyle w:val="Hyperlink"/>
            <w:rFonts w:eastAsia="Adobe Kaiti Std R"/>
            <w:noProof/>
          </w:rPr>
          <w:t>1.3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Reference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_Toc160804669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A36E48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0" w:history="1">
        <w:r w:rsidR="00826A13" w:rsidRPr="00B56B00">
          <w:rPr>
            <w:rStyle w:val="Hyperlink"/>
            <w:rFonts w:eastAsia="Adobe Kaiti Std R"/>
            <w:noProof/>
          </w:rPr>
          <w:t>1.4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Otvorena pitanja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_Toc160804670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76E9F94A" w14:textId="77777777" w:rsidR="00826A13" w:rsidRDefault="00000000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804671" w:history="1">
        <w:r w:rsidR="00826A13" w:rsidRPr="00B56B00">
          <w:rPr>
            <w:rStyle w:val="Hyperlink"/>
            <w:rFonts w:eastAsia="Adobe Kaiti Std R"/>
            <w:noProof/>
          </w:rPr>
          <w:t>2.</w:t>
        </w:r>
        <w:r w:rsidR="00826A13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Scenario pravljenja izlo</w:t>
        </w:r>
        <w:r w:rsidR="00826A13" w:rsidRPr="00B56B00">
          <w:rPr>
            <w:rStyle w:val="Hyperlink"/>
            <w:rFonts w:ascii="Cambria" w:hAnsi="Cambria"/>
            <w:noProof/>
          </w:rPr>
          <w:t>ž</w:t>
        </w:r>
        <w:r w:rsidR="00826A13" w:rsidRPr="00B56B00">
          <w:rPr>
            <w:rStyle w:val="Hyperlink"/>
            <w:rFonts w:eastAsia="Adobe Kaiti Std R"/>
            <w:noProof/>
          </w:rPr>
          <w:t>be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_Toc160804671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090D7B74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2" w:history="1">
        <w:r w:rsidR="00826A13" w:rsidRPr="00B56B00">
          <w:rPr>
            <w:rStyle w:val="Hyperlink"/>
            <w:rFonts w:eastAsia="Adobe Kaiti Std R"/>
            <w:noProof/>
          </w:rPr>
          <w:t>2.1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Kratak opis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_Toc160804672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6545D673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3" w:history="1">
        <w:r w:rsidR="00826A13" w:rsidRPr="00B56B00">
          <w:rPr>
            <w:rStyle w:val="Hyperlink"/>
            <w:rFonts w:eastAsia="Adobe Kaiti Std R"/>
            <w:noProof/>
          </w:rPr>
          <w:t>2.2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noProof/>
          </w:rPr>
          <w:t>Tok doga</w:t>
        </w:r>
        <w:r w:rsidR="00826A13" w:rsidRPr="00B56B00">
          <w:rPr>
            <w:rStyle w:val="Hyperlink"/>
            <w:rFonts w:ascii="Cambria" w:eastAsia="Adobe Kaiti Std R" w:hAnsi="Cambria" w:cs="Cambria"/>
            <w:noProof/>
          </w:rPr>
          <w:t>đ</w:t>
        </w:r>
        <w:r w:rsidR="00826A13" w:rsidRPr="00B56B00">
          <w:rPr>
            <w:rStyle w:val="Hyperlink"/>
            <w:rFonts w:eastAsia="Adobe Kaiti Std R"/>
            <w:noProof/>
          </w:rPr>
          <w:t>aja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_Toc160804673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4340D44A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4" w:history="1">
        <w:r w:rsidR="00826A13" w:rsidRPr="00B56B00">
          <w:rPr>
            <w:rStyle w:val="Hyperlink"/>
            <w:rFonts w:eastAsia="Adobe Kaiti Std R"/>
            <w:noProof/>
          </w:rPr>
          <w:t>2.3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Posebni zahtevi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_Toc160804674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291D04E8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5" w:history="1">
        <w:r w:rsidR="00826A13" w:rsidRPr="00B56B00">
          <w:rPr>
            <w:rStyle w:val="Hyperlink"/>
            <w:rFonts w:eastAsia="Adobe Kaiti Std R"/>
            <w:noProof/>
          </w:rPr>
          <w:t>2.4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Preduslovi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_Toc160804675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595212F1" w14:textId="77777777" w:rsidR="00826A13" w:rsidRDefault="00000000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804676" w:history="1">
        <w:r w:rsidR="00826A13" w:rsidRPr="00B56B00">
          <w:rPr>
            <w:rStyle w:val="Hyperlink"/>
            <w:rFonts w:eastAsia="Adobe Kaiti Std R"/>
            <w:noProof/>
          </w:rPr>
          <w:t>2.5</w:t>
        </w:r>
        <w:r w:rsidR="00826A13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826A13" w:rsidRPr="00B56B00">
          <w:rPr>
            <w:rStyle w:val="Hyperlink"/>
            <w:rFonts w:eastAsia="Adobe Kaiti Std R"/>
            <w:noProof/>
          </w:rPr>
          <w:t>Posledice</w:t>
        </w:r>
        <w:r w:rsidR="00826A13">
          <w:rPr>
            <w:noProof/>
            <w:webHidden/>
          </w:rPr>
          <w:tab/>
        </w:r>
        <w:r w:rsidR="00826A13">
          <w:rPr>
            <w:noProof/>
            <w:webHidden/>
          </w:rPr>
          <w:fldChar w:fldCharType="begin"/>
        </w:r>
        <w:r w:rsidR="00826A13">
          <w:rPr>
            <w:noProof/>
            <w:webHidden/>
          </w:rPr>
          <w:instrText xml:space="preserve"> PAGEREF _Toc160804676 \h </w:instrText>
        </w:r>
        <w:r w:rsidR="00826A13">
          <w:rPr>
            <w:noProof/>
            <w:webHidden/>
          </w:rPr>
        </w:r>
        <w:r w:rsidR="00826A13">
          <w:rPr>
            <w:noProof/>
            <w:webHidden/>
          </w:rPr>
          <w:fldChar w:fldCharType="separate"/>
        </w:r>
        <w:r w:rsidR="00826A13">
          <w:rPr>
            <w:noProof/>
            <w:webHidden/>
          </w:rPr>
          <w:t>4</w:t>
        </w:r>
        <w:r w:rsidR="00826A13">
          <w:rPr>
            <w:noProof/>
            <w:webHidden/>
          </w:rPr>
          <w:fldChar w:fldCharType="end"/>
        </w:r>
      </w:hyperlink>
    </w:p>
    <w:p w14:paraId="3CAD9F83" w14:textId="77777777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BCD3702" w14:textId="77777777" w:rsidR="00721278" w:rsidRDefault="00721278" w:rsidP="002D509F">
      <w:pPr>
        <w:jc w:val="center"/>
        <w:rPr>
          <w:sz w:val="20"/>
          <w:szCs w:val="20"/>
        </w:rPr>
      </w:pPr>
    </w:p>
    <w:p w14:paraId="3AC44070" w14:textId="77777777" w:rsidR="00721278" w:rsidRDefault="00721278" w:rsidP="002D509F">
      <w:pPr>
        <w:jc w:val="center"/>
        <w:rPr>
          <w:sz w:val="20"/>
          <w:szCs w:val="20"/>
        </w:rPr>
      </w:pPr>
    </w:p>
    <w:p w14:paraId="15E8D425" w14:textId="77777777" w:rsidR="00721278" w:rsidRDefault="00721278" w:rsidP="002D509F">
      <w:pPr>
        <w:jc w:val="center"/>
        <w:rPr>
          <w:sz w:val="20"/>
          <w:szCs w:val="20"/>
        </w:rPr>
      </w:pPr>
    </w:p>
    <w:p w14:paraId="201F3F8C" w14:textId="77777777" w:rsidR="00721278" w:rsidRDefault="00721278" w:rsidP="002D509F">
      <w:pPr>
        <w:jc w:val="center"/>
        <w:rPr>
          <w:sz w:val="20"/>
          <w:szCs w:val="20"/>
        </w:rPr>
      </w:pPr>
    </w:p>
    <w:p w14:paraId="69D5A8DC" w14:textId="77777777" w:rsidR="00721278" w:rsidRDefault="00721278" w:rsidP="00721278"/>
    <w:p w14:paraId="44BBF94E" w14:textId="77777777" w:rsidR="00BD569B" w:rsidRDefault="00284F53" w:rsidP="00284F53">
      <w:pPr>
        <w:pStyle w:val="heding1"/>
      </w:pPr>
      <w:bookmarkStart w:id="0" w:name="_Toc160804666"/>
      <w:r>
        <w:lastRenderedPageBreak/>
        <w:t>Uvod</w:t>
      </w:r>
      <w:bookmarkEnd w:id="0"/>
    </w:p>
    <w:p w14:paraId="7A580910" w14:textId="77777777" w:rsidR="00284F53" w:rsidRDefault="00284F53" w:rsidP="00284F53">
      <w:pPr>
        <w:pStyle w:val="heding2"/>
      </w:pPr>
      <w:bookmarkStart w:id="1" w:name="_Toc160804667"/>
      <w:r>
        <w:t>Rezime</w:t>
      </w:r>
      <w:bookmarkEnd w:id="1"/>
    </w:p>
    <w:p w14:paraId="1E60A1F3" w14:textId="77777777" w:rsidR="00571299" w:rsidRPr="002B3093" w:rsidRDefault="00571299" w:rsidP="00571299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Definisanje scenarija upotrebe prilikom odobravanja korisnickih zahteva, sa primerima odgovarajućih html stranica.</w:t>
      </w:r>
    </w:p>
    <w:p w14:paraId="7C31B9EB" w14:textId="77777777" w:rsidR="00284F53" w:rsidRDefault="00284F53" w:rsidP="00284F53">
      <w:pPr>
        <w:pStyle w:val="heding2"/>
      </w:pPr>
      <w:bookmarkStart w:id="2" w:name="_Toc160804668"/>
      <w:r>
        <w:t>Namena dokumenta i ciljne grupe</w:t>
      </w:r>
      <w:bookmarkEnd w:id="2"/>
    </w:p>
    <w:p w14:paraId="1AB679FD" w14:textId="77777777" w:rsidR="00571299" w:rsidRPr="002B3093" w:rsidRDefault="00571299" w:rsidP="00571299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Dokument će koristiti svi članovi projektong tima u razvoju projekta I testiranju a može se koristiti I pri pisanju uputstva za upotrebu.</w:t>
      </w:r>
    </w:p>
    <w:p w14:paraId="65729E13" w14:textId="77777777" w:rsidR="00033D74" w:rsidRDefault="00033D74" w:rsidP="00284F53">
      <w:pPr>
        <w:pStyle w:val="heding2"/>
      </w:pPr>
      <w:bookmarkStart w:id="3" w:name="_Toc160804669"/>
      <w:r>
        <w:t>Reference</w:t>
      </w:r>
      <w:bookmarkEnd w:id="3"/>
    </w:p>
    <w:p w14:paraId="79271D75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bookmarkStart w:id="4" w:name="_Hlk160884211"/>
      <w:r w:rsidRPr="002B3093">
        <w:rPr>
          <w:b w:val="0"/>
          <w:bCs/>
          <w:sz w:val="22"/>
          <w:szCs w:val="22"/>
        </w:rPr>
        <w:t>Projektni zadatak</w:t>
      </w:r>
    </w:p>
    <w:p w14:paraId="6CA21A8C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Uputstvo za pisanje specifikacije scenarija upotrebe funkcionalnosti</w:t>
      </w:r>
    </w:p>
    <w:p w14:paraId="21E14F3E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Guidelines – Use Case, Rational Unified Process 2000</w:t>
      </w:r>
    </w:p>
    <w:p w14:paraId="5BA9C408" w14:textId="77777777" w:rsidR="00571299" w:rsidRPr="002B3093" w:rsidRDefault="00571299" w:rsidP="00571299">
      <w:pPr>
        <w:pStyle w:val="heding2"/>
        <w:numPr>
          <w:ilvl w:val="0"/>
          <w:numId w:val="12"/>
        </w:numPr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Guidelines - Use Case Storyboard, Rational Unified Process 2000</w:t>
      </w:r>
    </w:p>
    <w:bookmarkEnd w:id="4"/>
    <w:p w14:paraId="1AD23DD3" w14:textId="77777777" w:rsidR="00CE5B0F" w:rsidRDefault="00CE5B0F" w:rsidP="00CE5B0F">
      <w:pPr>
        <w:pStyle w:val="heding2"/>
        <w:numPr>
          <w:ilvl w:val="0"/>
          <w:numId w:val="0"/>
        </w:numPr>
        <w:ind w:left="1224"/>
      </w:pPr>
    </w:p>
    <w:p w14:paraId="0E9A961B" w14:textId="77777777" w:rsidR="00033D74" w:rsidRDefault="00033D74" w:rsidP="00284F53">
      <w:pPr>
        <w:pStyle w:val="heding2"/>
      </w:pPr>
      <w:bookmarkStart w:id="5" w:name="_Toc160804670"/>
      <w:r>
        <w:t>Otvorena pitanja</w:t>
      </w:r>
      <w:bookmarkEnd w:id="5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854B27" w:rsidRPr="00223F36" w14:paraId="216EC86A" w14:textId="77777777" w:rsidTr="00D25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2243CDB" w14:textId="77777777" w:rsidR="00854B27" w:rsidRPr="00223F36" w:rsidRDefault="00854B27" w:rsidP="00D25078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 broj</w:t>
            </w:r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233F93DF" w14:textId="77777777" w:rsidR="00854B27" w:rsidRPr="00223F36" w:rsidRDefault="00854B27" w:rsidP="00D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5918A495" w14:textId="77777777" w:rsidR="00854B27" w:rsidRPr="001D33AD" w:rsidRDefault="00854B27" w:rsidP="00D25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</w:p>
        </w:tc>
      </w:tr>
      <w:tr w:rsidR="00854B27" w:rsidRPr="00223F36" w14:paraId="30D3CC0D" w14:textId="77777777" w:rsidTr="00D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320B4DA5" w14:textId="4FF57335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76AE8330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1FEBB6E2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854B27" w:rsidRPr="00223F36" w14:paraId="1C0AE2BF" w14:textId="77777777" w:rsidTr="00D25078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4847E14B" w14:textId="77777777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089ADA88" w14:textId="77777777" w:rsidR="00854B27" w:rsidRPr="00223F36" w:rsidRDefault="00854B27" w:rsidP="00D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37BE568B" w14:textId="77777777" w:rsidR="00854B27" w:rsidRPr="00223F36" w:rsidRDefault="00854B27" w:rsidP="00D25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854B27" w:rsidRPr="00223F36" w14:paraId="5FAA2BAD" w14:textId="77777777" w:rsidTr="00D25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68A98177" w14:textId="77777777" w:rsidR="00854B27" w:rsidRPr="00223F36" w:rsidRDefault="00854B27" w:rsidP="00D25078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49D8A864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17C0EF54" w14:textId="77777777" w:rsidR="00854B27" w:rsidRPr="00223F36" w:rsidRDefault="00854B27" w:rsidP="00D25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171CAFB1" w14:textId="77777777" w:rsidR="002B3093" w:rsidRDefault="002B3093" w:rsidP="002B3093">
      <w:pPr>
        <w:pStyle w:val="heding2"/>
        <w:numPr>
          <w:ilvl w:val="0"/>
          <w:numId w:val="0"/>
        </w:numPr>
        <w:ind w:left="1224"/>
      </w:pPr>
    </w:p>
    <w:p w14:paraId="5B7D441A" w14:textId="5ABC0BE8" w:rsidR="00033D74" w:rsidRPr="00033D74" w:rsidRDefault="00033D74" w:rsidP="00033D74">
      <w:pPr>
        <w:pStyle w:val="heding1"/>
      </w:pPr>
      <w:bookmarkStart w:id="6" w:name="_Toc160804671"/>
      <w:r w:rsidRPr="00033D74">
        <w:t xml:space="preserve">Scenario </w:t>
      </w:r>
      <w:bookmarkEnd w:id="6"/>
      <w:r w:rsidR="002B3093">
        <w:t>odobravanja korisničkih zahteva</w:t>
      </w:r>
    </w:p>
    <w:p w14:paraId="6FAA7F6C" w14:textId="77777777" w:rsidR="00721278" w:rsidRDefault="00033D74" w:rsidP="00721278">
      <w:pPr>
        <w:pStyle w:val="heding2"/>
      </w:pPr>
      <w:bookmarkStart w:id="7" w:name="_Toc160804672"/>
      <w:r>
        <w:t>Kratak opis</w:t>
      </w:r>
      <w:bookmarkEnd w:id="7"/>
    </w:p>
    <w:p w14:paraId="7AE7343D" w14:textId="77777777" w:rsidR="00CE5B0F" w:rsidRPr="002B3093" w:rsidRDefault="00CE5B0F" w:rsidP="00CE5B0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r w:rsidRPr="002B3093">
        <w:rPr>
          <w:b w:val="0"/>
          <w:bCs/>
          <w:sz w:val="22"/>
          <w:szCs w:val="22"/>
        </w:rPr>
        <w:t>Jedna od uloga administratora je da odobrava zahteve za registraciju korisnika.</w:t>
      </w:r>
    </w:p>
    <w:p w14:paraId="12CBF87B" w14:textId="77777777" w:rsidR="00033D74" w:rsidRPr="00CE5B0F" w:rsidRDefault="00033D74" w:rsidP="00721278">
      <w:pPr>
        <w:pStyle w:val="heding2"/>
      </w:pPr>
      <w:bookmarkStart w:id="8" w:name="_Toc160804673"/>
      <w:r>
        <w:t>Tok 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8"/>
    </w:p>
    <w:p w14:paraId="360844F3" w14:textId="77777777" w:rsidR="00CE5B0F" w:rsidRDefault="000C0A03" w:rsidP="00CE5B0F">
      <w:pPr>
        <w:pStyle w:val="heding3"/>
        <w:rPr>
          <w:sz w:val="28"/>
        </w:rPr>
      </w:pPr>
      <w:r w:rsidRPr="000C0A03">
        <w:rPr>
          <w:sz w:val="28"/>
        </w:rPr>
        <w:t>Administrator se nalazi na stranici za odobravanje zahteva</w:t>
      </w:r>
    </w:p>
    <w:p w14:paraId="7649F5F1" w14:textId="77777777" w:rsidR="000C0A03" w:rsidRPr="002B3093" w:rsidRDefault="000C0A03" w:rsidP="000C0A03">
      <w:pPr>
        <w:pStyle w:val="heding3"/>
        <w:numPr>
          <w:ilvl w:val="0"/>
          <w:numId w:val="0"/>
        </w:numPr>
        <w:ind w:left="2376"/>
        <w:rPr>
          <w:rFonts w:ascii="Segoe UI Emoji" w:hAnsi="Segoe UI Emoji" w:cs="Segoe UI Emoji"/>
          <w:b w:val="0"/>
          <w:bCs/>
          <w:sz w:val="22"/>
          <w:szCs w:val="22"/>
        </w:rPr>
      </w:pPr>
      <w:r w:rsidRPr="000C0A03">
        <w:rPr>
          <w:b w:val="0"/>
          <w:bCs/>
          <w:sz w:val="28"/>
        </w:rPr>
        <w:t xml:space="preserve"> </w:t>
      </w:r>
      <w:r w:rsidRPr="002B3093">
        <w:rPr>
          <w:b w:val="0"/>
          <w:bCs/>
          <w:sz w:val="22"/>
          <w:szCs w:val="22"/>
        </w:rPr>
        <w:t xml:space="preserve">Administrator za svakog korisnika ima opciju da pritisne dugme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✅ ili ❌.</w:t>
      </w:r>
    </w:p>
    <w:p w14:paraId="0E6D0C53" w14:textId="77777777" w:rsidR="000C0A03" w:rsidRDefault="000C0A03" w:rsidP="00CE5B0F">
      <w:pPr>
        <w:pStyle w:val="heding3"/>
        <w:rPr>
          <w:sz w:val="28"/>
        </w:rPr>
      </w:pPr>
      <w:r>
        <w:rPr>
          <w:sz w:val="28"/>
        </w:rPr>
        <w:t>Administrator prihvata zahtev korisnika</w:t>
      </w:r>
    </w:p>
    <w:p w14:paraId="087E83AE" w14:textId="77777777" w:rsidR="000C0A03" w:rsidRPr="002B3093" w:rsidRDefault="000C0A03" w:rsidP="000C0A03">
      <w:pPr>
        <w:pStyle w:val="heding3"/>
        <w:numPr>
          <w:ilvl w:val="0"/>
          <w:numId w:val="0"/>
        </w:numPr>
        <w:ind w:left="2376"/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 xml:space="preserve">Pritiskom na dugme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✅ administrator odobrava registraciju korisnika</w:t>
      </w:r>
      <w:r w:rsidR="00DF4F8F"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 I uklanja zahtev iz liste.</w:t>
      </w:r>
    </w:p>
    <w:p w14:paraId="788E4E2C" w14:textId="77777777" w:rsidR="000C0A03" w:rsidRDefault="00DF4F8F" w:rsidP="00CE5B0F">
      <w:pPr>
        <w:pStyle w:val="heding3"/>
        <w:rPr>
          <w:sz w:val="28"/>
        </w:rPr>
      </w:pPr>
      <w:r>
        <w:rPr>
          <w:sz w:val="28"/>
        </w:rPr>
        <w:t>Administrator odbija zahtev korisnika</w:t>
      </w:r>
    </w:p>
    <w:p w14:paraId="0659F562" w14:textId="77777777" w:rsidR="000C0A03" w:rsidRPr="002B3093" w:rsidRDefault="00DF4F8F" w:rsidP="000C0A03">
      <w:pPr>
        <w:pStyle w:val="heding3"/>
        <w:numPr>
          <w:ilvl w:val="0"/>
          <w:numId w:val="0"/>
        </w:numPr>
        <w:ind w:left="1296" w:firstLine="1080"/>
        <w:rPr>
          <w:rFonts w:ascii="Segoe UI Emoji" w:hAnsi="Segoe UI Emoji" w:cs="Segoe UI Emoji"/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 xml:space="preserve">Pritiskom na dugme </w:t>
      </w: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 xml:space="preserve">❌administrator odbija registraciju korisnika I </w:t>
      </w:r>
    </w:p>
    <w:p w14:paraId="44276CC5" w14:textId="77777777" w:rsidR="00DF4F8F" w:rsidRPr="002B3093" w:rsidRDefault="00DF4F8F" w:rsidP="000C0A03">
      <w:pPr>
        <w:pStyle w:val="heding3"/>
        <w:numPr>
          <w:ilvl w:val="0"/>
          <w:numId w:val="0"/>
        </w:numPr>
        <w:ind w:left="1296" w:firstLine="1080"/>
        <w:rPr>
          <w:b w:val="0"/>
          <w:bCs/>
          <w:sz w:val="22"/>
          <w:szCs w:val="22"/>
        </w:rPr>
      </w:pPr>
      <w:r w:rsidRPr="002B3093">
        <w:rPr>
          <w:rFonts w:ascii="Segoe UI Emoji" w:hAnsi="Segoe UI Emoji" w:cs="Segoe UI Emoji"/>
          <w:b w:val="0"/>
          <w:bCs/>
          <w:sz w:val="22"/>
          <w:szCs w:val="22"/>
        </w:rPr>
        <w:t>uklanja zahtev iz liste.</w:t>
      </w:r>
    </w:p>
    <w:p w14:paraId="378495F0" w14:textId="77777777" w:rsidR="002932E5" w:rsidRPr="00DF4F8F" w:rsidRDefault="002932E5" w:rsidP="00721278">
      <w:pPr>
        <w:pStyle w:val="heding2"/>
      </w:pPr>
      <w:bookmarkStart w:id="9" w:name="_Toc160804674"/>
      <w:r>
        <w:rPr>
          <w:rFonts w:eastAsia="Adobe Kaiti Std R"/>
        </w:rPr>
        <w:t>Posebni zahtevi</w:t>
      </w:r>
      <w:bookmarkEnd w:id="9"/>
    </w:p>
    <w:p w14:paraId="7478DFE4" w14:textId="77777777" w:rsidR="00DF4F8F" w:rsidRPr="002B3093" w:rsidRDefault="00DF4F8F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B3093">
        <w:rPr>
          <w:rFonts w:eastAsia="Adobe Kaiti Std R"/>
          <w:b w:val="0"/>
          <w:bCs/>
          <w:sz w:val="22"/>
          <w:szCs w:val="22"/>
        </w:rPr>
        <w:t>Nema.</w:t>
      </w:r>
    </w:p>
    <w:p w14:paraId="5C322783" w14:textId="77777777" w:rsidR="00DF4F8F" w:rsidRDefault="002932E5" w:rsidP="00DF4F8F">
      <w:pPr>
        <w:pStyle w:val="heding2"/>
      </w:pPr>
      <w:bookmarkStart w:id="10" w:name="_Toc160804675"/>
      <w:r>
        <w:rPr>
          <w:rFonts w:eastAsia="Adobe Kaiti Std R"/>
        </w:rPr>
        <w:t>Preduslovi</w:t>
      </w:r>
      <w:bookmarkEnd w:id="10"/>
      <w:r w:rsidR="00DF4F8F">
        <w:rPr>
          <w:rFonts w:eastAsia="Adobe Kaiti Std R"/>
        </w:rPr>
        <w:t xml:space="preserve"> </w:t>
      </w:r>
    </w:p>
    <w:p w14:paraId="0B22A5D5" w14:textId="77777777" w:rsidR="00DF4F8F" w:rsidRDefault="00DF4F8F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  <w:r w:rsidRPr="002B3093">
        <w:rPr>
          <w:b w:val="0"/>
          <w:bCs/>
          <w:sz w:val="22"/>
          <w:szCs w:val="22"/>
        </w:rPr>
        <w:t>Nema.</w:t>
      </w:r>
    </w:p>
    <w:p w14:paraId="3DE490F4" w14:textId="77777777" w:rsidR="00854B27" w:rsidRPr="002B3093" w:rsidRDefault="00854B27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</w:rPr>
      </w:pPr>
    </w:p>
    <w:p w14:paraId="4B409CAB" w14:textId="77777777" w:rsidR="002932E5" w:rsidRPr="00DF4F8F" w:rsidRDefault="002932E5" w:rsidP="00721278">
      <w:pPr>
        <w:pStyle w:val="heding2"/>
      </w:pPr>
      <w:bookmarkStart w:id="11" w:name="_Toc160804676"/>
      <w:r>
        <w:rPr>
          <w:rFonts w:eastAsia="Adobe Kaiti Std R"/>
        </w:rPr>
        <w:lastRenderedPageBreak/>
        <w:t>Posledice</w:t>
      </w:r>
      <w:bookmarkEnd w:id="11"/>
    </w:p>
    <w:p w14:paraId="08C7201F" w14:textId="77777777" w:rsidR="00DF4F8F" w:rsidRPr="002B3093" w:rsidRDefault="004611B6" w:rsidP="00DF4F8F">
      <w:pPr>
        <w:pStyle w:val="heding2"/>
        <w:numPr>
          <w:ilvl w:val="0"/>
          <w:numId w:val="0"/>
        </w:numPr>
        <w:ind w:left="1224"/>
        <w:rPr>
          <w:b w:val="0"/>
          <w:bCs/>
          <w:sz w:val="22"/>
          <w:szCs w:val="22"/>
          <w:lang w:val="sr-Latn-RS"/>
        </w:rPr>
      </w:pPr>
      <w:r w:rsidRPr="002B3093">
        <w:rPr>
          <w:rFonts w:eastAsia="Adobe Kaiti Std R"/>
          <w:b w:val="0"/>
          <w:bCs/>
          <w:sz w:val="22"/>
          <w:szCs w:val="22"/>
        </w:rPr>
        <w:t>Korisnici koje je administrator prihvatio se beleže u bazi kao registrovani korisnici</w:t>
      </w:r>
      <w:r w:rsidR="00DF4F8F" w:rsidRPr="002B3093">
        <w:rPr>
          <w:rFonts w:eastAsia="Adobe Kaiti Std R"/>
          <w:b w:val="0"/>
          <w:bCs/>
          <w:sz w:val="22"/>
          <w:szCs w:val="22"/>
          <w:lang w:val="sr-Latn-RS"/>
        </w:rPr>
        <w:t>.</w:t>
      </w:r>
    </w:p>
    <w:p w14:paraId="5A27EA20" w14:textId="77777777" w:rsidR="00BD569B" w:rsidRDefault="00BD569B" w:rsidP="002D509F">
      <w:pPr>
        <w:jc w:val="center"/>
      </w:pPr>
    </w:p>
    <w:p w14:paraId="484DB58D" w14:textId="77777777" w:rsidR="00BD569B" w:rsidRDefault="00BD569B" w:rsidP="002D509F">
      <w:pPr>
        <w:jc w:val="center"/>
      </w:pPr>
    </w:p>
    <w:p w14:paraId="683AB996" w14:textId="77777777" w:rsidR="00BD569B" w:rsidRDefault="00BD569B" w:rsidP="002D509F">
      <w:pPr>
        <w:jc w:val="center"/>
      </w:pPr>
    </w:p>
    <w:p w14:paraId="2FEEA7C1" w14:textId="77777777" w:rsidR="000910C9" w:rsidRPr="000910C9" w:rsidRDefault="000910C9" w:rsidP="000910C9"/>
    <w:p w14:paraId="71A65F0B" w14:textId="77777777" w:rsidR="000910C9" w:rsidRPr="000910C9" w:rsidRDefault="000910C9" w:rsidP="000910C9"/>
    <w:p w14:paraId="16991139" w14:textId="77777777" w:rsidR="000910C9" w:rsidRPr="000910C9" w:rsidRDefault="000910C9" w:rsidP="000910C9"/>
    <w:sectPr w:rsidR="000910C9" w:rsidRPr="000910C9" w:rsidSect="00EC2E31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89EE9" w14:textId="77777777" w:rsidR="00EC2E31" w:rsidRDefault="00EC2E31" w:rsidP="00BD569B">
      <w:pPr>
        <w:spacing w:after="0" w:line="240" w:lineRule="auto"/>
      </w:pPr>
      <w:r>
        <w:separator/>
      </w:r>
    </w:p>
  </w:endnote>
  <w:endnote w:type="continuationSeparator" w:id="0">
    <w:p w14:paraId="05E7BF8A" w14:textId="77777777" w:rsidR="00EC2E31" w:rsidRDefault="00EC2E31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2C5CE250" w14:textId="77777777" w:rsidR="000910C9" w:rsidRDefault="000910C9">
        <w:pPr>
          <w:pStyle w:val="Footer"/>
          <w:jc w:val="center"/>
        </w:pPr>
      </w:p>
      <w:p w14:paraId="0262DE66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25FA9F89" w14:textId="6814E668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484871">
      <w:rPr>
        <w:noProof/>
      </w:rPr>
      <w:t>10-Mar-24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F80C" w14:textId="77777777" w:rsidR="00EC2E31" w:rsidRDefault="00EC2E31" w:rsidP="00BD569B">
      <w:pPr>
        <w:spacing w:after="0" w:line="240" w:lineRule="auto"/>
      </w:pPr>
      <w:r>
        <w:separator/>
      </w:r>
    </w:p>
  </w:footnote>
  <w:footnote w:type="continuationSeparator" w:id="0">
    <w:p w14:paraId="6EFFC3B3" w14:textId="77777777" w:rsidR="00EC2E31" w:rsidRDefault="00EC2E31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6656" w14:textId="77777777" w:rsidR="00BD569B" w:rsidRDefault="00000000">
    <w:pPr>
      <w:pStyle w:val="Header"/>
    </w:pPr>
    <w:r>
      <w:rPr>
        <w:noProof/>
      </w:rPr>
      <w:pict w14:anchorId="3ABA0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2DA82" w14:textId="77777777" w:rsidR="00BD569B" w:rsidRDefault="00000000">
    <w:pPr>
      <w:pStyle w:val="Header"/>
    </w:pPr>
    <w:r>
      <w:rPr>
        <w:noProof/>
      </w:rPr>
      <w:pict w14:anchorId="0DA7A7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73D6B1EA" wp14:editId="0E744377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1D08" w14:textId="77777777" w:rsidR="00BD569B" w:rsidRDefault="00000000">
    <w:pPr>
      <w:pStyle w:val="Header"/>
    </w:pPr>
    <w:r>
      <w:rPr>
        <w:noProof/>
      </w:rPr>
      <w:pict w14:anchorId="1D4C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08CF1DAB"/>
    <w:multiLevelType w:val="hybridMultilevel"/>
    <w:tmpl w:val="AF46A4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DE70B5"/>
    <w:multiLevelType w:val="multilevel"/>
    <w:tmpl w:val="C430ED4A"/>
    <w:numStyleLink w:val="projekatStil"/>
  </w:abstractNum>
  <w:abstractNum w:abstractNumId="3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74B7"/>
    <w:multiLevelType w:val="multilevel"/>
    <w:tmpl w:val="C430ED4A"/>
    <w:numStyleLink w:val="projekatStil"/>
  </w:abstractNum>
  <w:abstractNum w:abstractNumId="5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6" w15:restartNumberingAfterBreak="0">
    <w:nsid w:val="5B9D60A2"/>
    <w:multiLevelType w:val="multilevel"/>
    <w:tmpl w:val="C430ED4A"/>
    <w:numStyleLink w:val="projekatStil"/>
  </w:abstractNum>
  <w:abstractNum w:abstractNumId="7" w15:restartNumberingAfterBreak="0">
    <w:nsid w:val="641C58F1"/>
    <w:multiLevelType w:val="multilevel"/>
    <w:tmpl w:val="C430ED4A"/>
    <w:numStyleLink w:val="projekatStil"/>
  </w:abstractNum>
  <w:abstractNum w:abstractNumId="8" w15:restartNumberingAfterBreak="0">
    <w:nsid w:val="6444624A"/>
    <w:multiLevelType w:val="multilevel"/>
    <w:tmpl w:val="C430ED4A"/>
    <w:numStyleLink w:val="projekatStil"/>
  </w:abstractNum>
  <w:abstractNum w:abstractNumId="9" w15:restartNumberingAfterBreak="0">
    <w:nsid w:val="67323519"/>
    <w:multiLevelType w:val="multilevel"/>
    <w:tmpl w:val="C430ED4A"/>
    <w:numStyleLink w:val="projekatStil"/>
  </w:abstractNum>
  <w:abstractNum w:abstractNumId="10" w15:restartNumberingAfterBreak="0">
    <w:nsid w:val="741C3781"/>
    <w:multiLevelType w:val="multilevel"/>
    <w:tmpl w:val="C430ED4A"/>
    <w:numStyleLink w:val="projekatStil"/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3"/>
  </w:num>
  <w:num w:numId="2" w16cid:durableId="2016610559">
    <w:abstractNumId w:val="5"/>
  </w:num>
  <w:num w:numId="3" w16cid:durableId="535238586">
    <w:abstractNumId w:val="9"/>
  </w:num>
  <w:num w:numId="4" w16cid:durableId="115295559">
    <w:abstractNumId w:val="10"/>
  </w:num>
  <w:num w:numId="5" w16cid:durableId="1383091915">
    <w:abstractNumId w:val="2"/>
  </w:num>
  <w:num w:numId="6" w16cid:durableId="2017684983">
    <w:abstractNumId w:val="8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6"/>
  </w:num>
  <w:num w:numId="10" w16cid:durableId="1811092418">
    <w:abstractNumId w:val="4"/>
  </w:num>
  <w:num w:numId="11" w16cid:durableId="1003630213">
    <w:abstractNumId w:val="7"/>
  </w:num>
  <w:num w:numId="12" w16cid:durableId="202802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0F"/>
    <w:rsid w:val="00033D74"/>
    <w:rsid w:val="000910C9"/>
    <w:rsid w:val="000C0A03"/>
    <w:rsid w:val="001B1BC1"/>
    <w:rsid w:val="001D309B"/>
    <w:rsid w:val="00223F36"/>
    <w:rsid w:val="00230158"/>
    <w:rsid w:val="002539E7"/>
    <w:rsid w:val="00284F53"/>
    <w:rsid w:val="002932E5"/>
    <w:rsid w:val="002B3093"/>
    <w:rsid w:val="002B40FA"/>
    <w:rsid w:val="002D509F"/>
    <w:rsid w:val="00335D5B"/>
    <w:rsid w:val="00355CD7"/>
    <w:rsid w:val="00400BBD"/>
    <w:rsid w:val="004611B6"/>
    <w:rsid w:val="00484871"/>
    <w:rsid w:val="00554039"/>
    <w:rsid w:val="00562EC2"/>
    <w:rsid w:val="00571299"/>
    <w:rsid w:val="00597E1C"/>
    <w:rsid w:val="00721278"/>
    <w:rsid w:val="007551B9"/>
    <w:rsid w:val="007A4F24"/>
    <w:rsid w:val="00805832"/>
    <w:rsid w:val="00826A13"/>
    <w:rsid w:val="00854B27"/>
    <w:rsid w:val="00A66300"/>
    <w:rsid w:val="00AC7E71"/>
    <w:rsid w:val="00AF5EC1"/>
    <w:rsid w:val="00B737F9"/>
    <w:rsid w:val="00BD569B"/>
    <w:rsid w:val="00CE5B0F"/>
    <w:rsid w:val="00D20243"/>
    <w:rsid w:val="00DF4F8F"/>
    <w:rsid w:val="00E0328C"/>
    <w:rsid w:val="00E07646"/>
    <w:rsid w:val="00E70BDD"/>
    <w:rsid w:val="00EC2E31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0A56E24D"/>
  <w15:chartTrackingRefBased/>
  <w15:docId w15:val="{75B4CCEE-7440-4CFC-8C58-4D5F0288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uk\Downloads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</Template>
  <TotalTime>7</TotalTime>
  <Pages>6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Vojin</dc:creator>
  <cp:keywords/>
  <dc:description/>
  <cp:lastModifiedBy>Vojin</cp:lastModifiedBy>
  <cp:revision>3</cp:revision>
  <dcterms:created xsi:type="dcterms:W3CDTF">2024-03-10T09:08:00Z</dcterms:created>
  <dcterms:modified xsi:type="dcterms:W3CDTF">2024-03-10T09:33:00Z</dcterms:modified>
</cp:coreProperties>
</file>