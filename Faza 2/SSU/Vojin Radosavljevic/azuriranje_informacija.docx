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2C0106B1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FBB1D" wp14:editId="759A33E1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60E17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5A4779CC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0318611A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FBB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63B60E17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5A4779CC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0318611A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3E6A88D2" w14:textId="77777777" w:rsidR="00033D74" w:rsidRDefault="00033D74" w:rsidP="00A66300">
      <w:pPr>
        <w:pStyle w:val="naslov"/>
      </w:pPr>
    </w:p>
    <w:p w14:paraId="180FB5EF" w14:textId="73AF1F03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FF0D66">
        <w:t>ažuriranja informacija</w:t>
      </w:r>
    </w:p>
    <w:p w14:paraId="2DC35CE7" w14:textId="361178A9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</w:t>
      </w:r>
      <w:r w:rsidR="00042F8E">
        <w:rPr>
          <w:sz w:val="28"/>
        </w:rPr>
        <w:t>1</w:t>
      </w:r>
    </w:p>
    <w:p w14:paraId="3ACFE3E8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37C5319B" wp14:editId="230CCC52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1AE4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7F6DFB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3DAADECC" w14:textId="77777777" w:rsidR="00033D74" w:rsidRDefault="00033D74" w:rsidP="00A66300">
      <w:pPr>
        <w:pStyle w:val="podnaslov"/>
      </w:pPr>
    </w:p>
    <w:p w14:paraId="5F31FCD1" w14:textId="77777777" w:rsidR="00033D74" w:rsidRDefault="00033D74" w:rsidP="00A66300">
      <w:pPr>
        <w:pStyle w:val="podnaslov"/>
      </w:pPr>
    </w:p>
    <w:p w14:paraId="1BBCCD6C" w14:textId="77777777" w:rsidR="00033D74" w:rsidRDefault="00033D74" w:rsidP="00A66300">
      <w:pPr>
        <w:pStyle w:val="podnaslov"/>
      </w:pPr>
    </w:p>
    <w:p w14:paraId="35216680" w14:textId="77777777" w:rsidR="00033D74" w:rsidRDefault="00033D74" w:rsidP="00033D74">
      <w:pPr>
        <w:pStyle w:val="naslov"/>
        <w:jc w:val="left"/>
      </w:pPr>
    </w:p>
    <w:p w14:paraId="5D66142A" w14:textId="77777777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5FD2F34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30207D07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6969535A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8AF8D6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1D12706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168DF458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3ACB2243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1DEE44C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58D13100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C51BB5E" w14:textId="64DADD0D" w:rsidR="00223F36" w:rsidRPr="00223F36" w:rsidRDefault="00FF0D6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 Radosavljević</w:t>
            </w:r>
          </w:p>
        </w:tc>
      </w:tr>
      <w:tr w:rsidR="00223F36" w:rsidRPr="00223F36" w14:paraId="5543AD90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5EE39CB9" w14:textId="580E3556" w:rsidR="00223F36" w:rsidRPr="00223F36" w:rsidRDefault="00B02E8F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8758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4</w:t>
            </w: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.04.2024</w:t>
            </w:r>
          </w:p>
        </w:tc>
        <w:tc>
          <w:tcPr>
            <w:tcW w:w="2158" w:type="dxa"/>
            <w:shd w:val="clear" w:color="auto" w:fill="DCC5ED"/>
          </w:tcPr>
          <w:p w14:paraId="5D004D5B" w14:textId="0AA210A1" w:rsidR="00223F36" w:rsidRPr="00223F36" w:rsidRDefault="00B02E8F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BD92DE"/>
          </w:tcPr>
          <w:p w14:paraId="6FA48854" w14:textId="316350A8" w:rsidR="00223F36" w:rsidRPr="00223F36" w:rsidRDefault="00B02E8F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Dodata sugestija iz FR faze</w:t>
            </w:r>
          </w:p>
        </w:tc>
        <w:tc>
          <w:tcPr>
            <w:tcW w:w="2335" w:type="dxa"/>
            <w:shd w:val="clear" w:color="auto" w:fill="DCC5ED"/>
          </w:tcPr>
          <w:p w14:paraId="160EEA6A" w14:textId="601CDE2E" w:rsidR="00223F36" w:rsidRPr="00223F36" w:rsidRDefault="00B02E8F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 Radosavljević</w:t>
            </w:r>
          </w:p>
        </w:tc>
      </w:tr>
      <w:tr w:rsidR="00223F36" w:rsidRPr="00223F36" w14:paraId="2CDFFE5C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20664AFA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0F570E3F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9CA4DEC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011C11B5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82DCC57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004FE70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AA1BBD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9AFB1DD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4471BE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706B56E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76AF322" w14:textId="77777777" w:rsidR="00284F53" w:rsidRDefault="00284F53" w:rsidP="00F27065">
      <w:pPr>
        <w:pStyle w:val="naslov"/>
        <w:ind w:left="3600"/>
        <w:jc w:val="left"/>
      </w:pPr>
    </w:p>
    <w:p w14:paraId="6CFE45B4" w14:textId="77777777" w:rsidR="00284F53" w:rsidRDefault="00284F53" w:rsidP="00F27065">
      <w:pPr>
        <w:pStyle w:val="naslov"/>
        <w:ind w:left="3600"/>
        <w:jc w:val="left"/>
      </w:pPr>
    </w:p>
    <w:p w14:paraId="71C4E8DF" w14:textId="77777777" w:rsidR="00284F53" w:rsidRDefault="00284F53" w:rsidP="00F27065">
      <w:pPr>
        <w:pStyle w:val="naslov"/>
        <w:ind w:left="3600"/>
        <w:jc w:val="left"/>
      </w:pPr>
    </w:p>
    <w:p w14:paraId="2A26B52A" w14:textId="77777777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2A00D35E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CB97F15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34D42D6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609EF7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634C5CD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1954960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72CC41D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B6C5703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652FD10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8C302AB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C4A01E9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E380C6D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4741A80F" w14:textId="77777777" w:rsidR="00721278" w:rsidRDefault="00721278" w:rsidP="002D509F">
      <w:pPr>
        <w:jc w:val="center"/>
        <w:rPr>
          <w:sz w:val="20"/>
          <w:szCs w:val="20"/>
        </w:rPr>
      </w:pPr>
    </w:p>
    <w:p w14:paraId="3CD92808" w14:textId="77777777" w:rsidR="00721278" w:rsidRDefault="00721278" w:rsidP="002D509F">
      <w:pPr>
        <w:jc w:val="center"/>
        <w:rPr>
          <w:sz w:val="20"/>
          <w:szCs w:val="20"/>
        </w:rPr>
      </w:pPr>
    </w:p>
    <w:p w14:paraId="71E199EA" w14:textId="77777777" w:rsidR="00721278" w:rsidRDefault="00721278" w:rsidP="002D509F">
      <w:pPr>
        <w:jc w:val="center"/>
        <w:rPr>
          <w:sz w:val="20"/>
          <w:szCs w:val="20"/>
        </w:rPr>
      </w:pPr>
    </w:p>
    <w:p w14:paraId="76DA8C22" w14:textId="77777777" w:rsidR="00721278" w:rsidRDefault="00721278" w:rsidP="002D509F">
      <w:pPr>
        <w:jc w:val="center"/>
        <w:rPr>
          <w:sz w:val="20"/>
          <w:szCs w:val="20"/>
        </w:rPr>
      </w:pPr>
    </w:p>
    <w:p w14:paraId="393EE45F" w14:textId="77777777" w:rsidR="00721278" w:rsidRDefault="00721278" w:rsidP="00721278"/>
    <w:p w14:paraId="3CCBD945" w14:textId="77777777" w:rsidR="00BD569B" w:rsidRDefault="00284F53" w:rsidP="00284F53">
      <w:pPr>
        <w:pStyle w:val="heding1"/>
      </w:pPr>
      <w:bookmarkStart w:id="0" w:name="_Toc160804666"/>
      <w:r>
        <w:lastRenderedPageBreak/>
        <w:t>Uvod</w:t>
      </w:r>
      <w:bookmarkEnd w:id="0"/>
    </w:p>
    <w:p w14:paraId="735AEDDA" w14:textId="77777777" w:rsidR="00284F53" w:rsidRDefault="00284F53" w:rsidP="00284F53">
      <w:pPr>
        <w:pStyle w:val="heding2"/>
      </w:pPr>
      <w:bookmarkStart w:id="1" w:name="_Toc160804667"/>
      <w:r>
        <w:t>Rezime</w:t>
      </w:r>
      <w:bookmarkEnd w:id="1"/>
    </w:p>
    <w:p w14:paraId="73D6D951" w14:textId="506EBA37" w:rsidR="00BC05C2" w:rsidRPr="00FF0D66" w:rsidRDefault="00BC05C2" w:rsidP="00BC05C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2354A2">
        <w:rPr>
          <w:b w:val="0"/>
          <w:bCs/>
        </w:rPr>
        <w:t xml:space="preserve"> </w:t>
      </w:r>
      <w:r w:rsidRPr="00FF0D66">
        <w:rPr>
          <w:b w:val="0"/>
          <w:bCs/>
          <w:sz w:val="22"/>
          <w:szCs w:val="22"/>
        </w:rPr>
        <w:t>Definisanje scenarija upotrebe prilikom ažuriranja informacija, sa primerima odgovarajućih html stranica.</w:t>
      </w:r>
    </w:p>
    <w:p w14:paraId="0263B079" w14:textId="77777777" w:rsidR="00284F53" w:rsidRDefault="00284F53" w:rsidP="00284F53">
      <w:pPr>
        <w:pStyle w:val="heding2"/>
      </w:pPr>
      <w:bookmarkStart w:id="2" w:name="_Toc160804668"/>
      <w:r>
        <w:t>Namena dokumenta i ciljne grupe</w:t>
      </w:r>
      <w:bookmarkEnd w:id="2"/>
    </w:p>
    <w:p w14:paraId="3E485D0F" w14:textId="26E269A3" w:rsidR="00BC05C2" w:rsidRPr="00FF0D66" w:rsidRDefault="00BC05C2" w:rsidP="00BC05C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 xml:space="preserve"> Dokument će koristiti svi članovi projektong tima u razvoju projekta I testiranju a može se koristiti I pri pisanju uputstva za upotrebu.</w:t>
      </w:r>
    </w:p>
    <w:p w14:paraId="4575B134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6E3B248C" w14:textId="62122A1A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 xml:space="preserve"> Projektni zadatak</w:t>
      </w:r>
    </w:p>
    <w:p w14:paraId="6DF5F8A8" w14:textId="77777777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>Uputstvo za pisanje specifikacije scenarija upotrebe funkcionalnosti</w:t>
      </w:r>
    </w:p>
    <w:p w14:paraId="10513128" w14:textId="77777777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>Guidelines – Use Case, Rational Unified Process 2000</w:t>
      </w:r>
    </w:p>
    <w:p w14:paraId="05B24F2B" w14:textId="4E2A095D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>Guidelines - Use Case Storyboard, Rational Unified Process 2000</w:t>
      </w:r>
    </w:p>
    <w:p w14:paraId="4F1BE7EA" w14:textId="77777777" w:rsidR="00033D74" w:rsidRDefault="00033D74" w:rsidP="00284F53">
      <w:pPr>
        <w:pStyle w:val="heding2"/>
      </w:pPr>
      <w:bookmarkStart w:id="4" w:name="_Toc160804670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FF0D66" w14:paraId="7C44E261" w14:textId="77777777" w:rsidTr="00FF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14:paraId="1A792B6A" w14:textId="77777777" w:rsidR="00FF0D66" w:rsidRDefault="00FF0D66">
            <w:pPr>
              <w:rPr>
                <w:rFonts w:ascii="Adobe Kaiti Std R" w:eastAsia="Adobe Kaiti Std R" w:hAnsi="Adobe Kaiti Std R" w:cstheme="majorBidi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br w:type="page"/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14:paraId="3583470B" w14:textId="77777777" w:rsidR="00FF0D66" w:rsidRDefault="00FF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14:paraId="08493A0E" w14:textId="77777777" w:rsidR="00FF0D66" w:rsidRDefault="00FF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FF0D66" w14:paraId="246E23D8" w14:textId="77777777" w:rsidTr="00FF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79ADA563" w14:textId="77777777" w:rsidR="00FF0D66" w:rsidRDefault="00FF0D6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15AEB470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6A4CEEB2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FF0D66" w14:paraId="1F3107BD" w14:textId="77777777" w:rsidTr="00FF0D66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3061CEA4" w14:textId="77777777" w:rsidR="00FF0D66" w:rsidRDefault="00FF0D6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334133C2" w14:textId="77777777" w:rsidR="00FF0D66" w:rsidRDefault="00FF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676B6C92" w14:textId="77777777" w:rsidR="00FF0D66" w:rsidRDefault="00FF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FF0D66" w14:paraId="029FAD7E" w14:textId="77777777" w:rsidTr="00FF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3702AA50" w14:textId="77777777" w:rsidR="00FF0D66" w:rsidRDefault="00FF0D6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7C4C91EE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2087539F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0E2D8CD9" w14:textId="77777777" w:rsidR="00BC05C2" w:rsidRDefault="00BC05C2" w:rsidP="00FF0D66">
      <w:pPr>
        <w:pStyle w:val="heding2"/>
        <w:numPr>
          <w:ilvl w:val="0"/>
          <w:numId w:val="0"/>
        </w:numPr>
      </w:pPr>
    </w:p>
    <w:p w14:paraId="7C9CEC8C" w14:textId="2908CC11" w:rsidR="00033D74" w:rsidRPr="00033D74" w:rsidRDefault="00033D74" w:rsidP="00033D74">
      <w:pPr>
        <w:pStyle w:val="heding1"/>
      </w:pPr>
      <w:bookmarkStart w:id="5" w:name="_Toc160804671"/>
      <w:r w:rsidRPr="00033D74">
        <w:t xml:space="preserve">Scenario </w:t>
      </w:r>
      <w:bookmarkEnd w:id="5"/>
      <w:r w:rsidR="00FF0D66">
        <w:t>ažuriranja informacija</w:t>
      </w:r>
    </w:p>
    <w:p w14:paraId="2B2BB052" w14:textId="77777777" w:rsidR="00721278" w:rsidRDefault="00033D74" w:rsidP="00721278">
      <w:pPr>
        <w:pStyle w:val="heding2"/>
      </w:pPr>
      <w:bookmarkStart w:id="6" w:name="_Toc160804672"/>
      <w:r>
        <w:t>Kratak opis</w:t>
      </w:r>
      <w:bookmarkEnd w:id="6"/>
    </w:p>
    <w:p w14:paraId="07E0FBB3" w14:textId="39534695" w:rsidR="00D11D4C" w:rsidRPr="00FF0D66" w:rsidRDefault="00790D86" w:rsidP="00D11D4C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>Korisnik ima mogućnost ažuriranja nekih informacija na profilu.</w:t>
      </w:r>
    </w:p>
    <w:p w14:paraId="4617FE33" w14:textId="77777777" w:rsidR="00033D74" w:rsidRPr="006C212B" w:rsidRDefault="00033D74" w:rsidP="00721278">
      <w:pPr>
        <w:pStyle w:val="heding2"/>
      </w:pPr>
      <w:bookmarkStart w:id="7" w:name="_Toc160804673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0DCB9A64" w14:textId="78CA2F15" w:rsidR="006C212B" w:rsidRPr="00FF0D66" w:rsidRDefault="006C212B" w:rsidP="006C212B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FF0D66">
        <w:rPr>
          <w:rFonts w:eastAsia="Adobe Kaiti Std R"/>
          <w:b w:val="0"/>
          <w:bCs/>
          <w:sz w:val="22"/>
          <w:szCs w:val="22"/>
        </w:rPr>
        <w:t xml:space="preserve">Polje koja korisnik treba da unese prilikom promene lozinke su nova lozinka I jos jedno polje gde treba opet da potvrdi novu šifru. </w:t>
      </w:r>
    </w:p>
    <w:p w14:paraId="65EB33F2" w14:textId="32534ED2" w:rsidR="00790D86" w:rsidRDefault="00D522E2" w:rsidP="00D522E2">
      <w:pPr>
        <w:pStyle w:val="heding3"/>
        <w:rPr>
          <w:rFonts w:eastAsia="Adobe Kaiti Std R"/>
        </w:rPr>
      </w:pPr>
      <w:r>
        <w:rPr>
          <w:rFonts w:eastAsia="Adobe Kaiti Std R"/>
        </w:rPr>
        <w:t>Korisnik se nalazi na stranici svog profila</w:t>
      </w:r>
    </w:p>
    <w:p w14:paraId="18644483" w14:textId="50F1AFA1" w:rsidR="006C212B" w:rsidRPr="00FF0D66" w:rsidRDefault="006C212B" w:rsidP="005715B0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</w:rPr>
      </w:pPr>
      <w:r w:rsidRPr="00FF0D66">
        <w:rPr>
          <w:sz w:val="22"/>
          <w:szCs w:val="22"/>
        </w:rPr>
        <w:t xml:space="preserve"> </w:t>
      </w:r>
      <w:r w:rsidRPr="00FF0D66">
        <w:rPr>
          <w:b w:val="0"/>
          <w:bCs/>
          <w:sz w:val="22"/>
          <w:szCs w:val="22"/>
        </w:rPr>
        <w:t>Pritiskom na dugme promeni lozinku otvara mu se nova strana gde treba da upiše novu lozinku.</w:t>
      </w:r>
    </w:p>
    <w:p w14:paraId="6EBF85F2" w14:textId="19BAE79F" w:rsidR="006C212B" w:rsidRDefault="006C212B" w:rsidP="00D522E2">
      <w:pPr>
        <w:pStyle w:val="heding3"/>
        <w:rPr>
          <w:rFonts w:eastAsia="Adobe Kaiti Std R"/>
        </w:rPr>
      </w:pPr>
      <w:r>
        <w:rPr>
          <w:rFonts w:eastAsia="Adobe Kaiti Std R"/>
        </w:rPr>
        <w:t>Korisnik uspešno menja lozinku</w:t>
      </w:r>
    </w:p>
    <w:p w14:paraId="7C32577D" w14:textId="678B0AAB" w:rsidR="00D522E2" w:rsidRPr="00B97F5C" w:rsidRDefault="00583F2E" w:rsidP="00583F2E">
      <w:pPr>
        <w:pStyle w:val="heding3"/>
        <w:numPr>
          <w:ilvl w:val="0"/>
          <w:numId w:val="0"/>
        </w:numPr>
        <w:ind w:left="2376"/>
        <w:rPr>
          <w:rFonts w:eastAsia="Adobe Kaiti Std R"/>
          <w:b w:val="0"/>
          <w:bCs/>
          <w:sz w:val="22"/>
          <w:szCs w:val="22"/>
        </w:rPr>
      </w:pPr>
      <w:r w:rsidRPr="00583F2E">
        <w:rPr>
          <w:rFonts w:eastAsia="Adobe Kaiti Std R"/>
          <w:b w:val="0"/>
          <w:bCs/>
          <w:sz w:val="22"/>
          <w:szCs w:val="22"/>
        </w:rPr>
        <w:t>Korisnik pritiska dug</w:t>
      </w:r>
      <w:r>
        <w:rPr>
          <w:rFonts w:eastAsia="Adobe Kaiti Std R"/>
          <w:b w:val="0"/>
          <w:bCs/>
          <w:sz w:val="22"/>
          <w:szCs w:val="22"/>
        </w:rPr>
        <w:t>me potvrdi pri čemu se vraća na stranicu svog profila.Potvrda šifre se podudara sa novom šifrom.Lozinka je uspešno promenjena.</w:t>
      </w:r>
    </w:p>
    <w:p w14:paraId="55FD2E15" w14:textId="3B2F39A3" w:rsidR="006C212B" w:rsidRDefault="006C212B" w:rsidP="006C212B">
      <w:pPr>
        <w:pStyle w:val="heding3"/>
        <w:rPr>
          <w:rFonts w:eastAsia="Adobe Kaiti Std R"/>
        </w:rPr>
      </w:pPr>
      <w:r>
        <w:rPr>
          <w:rFonts w:eastAsia="Adobe Kaiti Std R"/>
        </w:rPr>
        <w:t>Korisnik neuspešno menja lozinku</w:t>
      </w:r>
    </w:p>
    <w:p w14:paraId="58AC0087" w14:textId="55B23A5F" w:rsidR="006C212B" w:rsidRPr="00B97F5C" w:rsidRDefault="00B97F5C" w:rsidP="006C212B">
      <w:pPr>
        <w:pStyle w:val="heding3"/>
        <w:numPr>
          <w:ilvl w:val="0"/>
          <w:numId w:val="0"/>
        </w:numPr>
        <w:ind w:left="2376"/>
        <w:rPr>
          <w:rFonts w:eastAsia="Adobe Kaiti Std R"/>
          <w:b w:val="0"/>
          <w:bCs/>
          <w:sz w:val="22"/>
          <w:szCs w:val="22"/>
        </w:rPr>
      </w:pPr>
      <w:r w:rsidRPr="00B97F5C">
        <w:rPr>
          <w:rFonts w:eastAsia="Adobe Kaiti Std R"/>
          <w:b w:val="0"/>
          <w:bCs/>
          <w:sz w:val="22"/>
          <w:szCs w:val="22"/>
        </w:rPr>
        <w:t>Korisnik pritiska dugme potvrdi. Potvrda šifre se podudara sa novom šifrom. Ponovo se pojavljuje ista strana sa porukom “</w:t>
      </w:r>
      <w:r w:rsidRPr="00B97F5C">
        <w:rPr>
          <w:rFonts w:eastAsia="Adobe Kaiti Std R"/>
          <w:b w:val="0"/>
          <w:bCs/>
          <w:sz w:val="22"/>
          <w:szCs w:val="22"/>
          <w:lang w:val="sr-Latn-RS"/>
        </w:rPr>
        <w:t>Niste dobro potvrdili lozinku</w:t>
      </w:r>
      <w:r w:rsidRPr="00B97F5C">
        <w:rPr>
          <w:rFonts w:eastAsia="Adobe Kaiti Std R"/>
          <w:b w:val="0"/>
          <w:bCs/>
          <w:sz w:val="22"/>
          <w:szCs w:val="22"/>
        </w:rPr>
        <w:t>”.</w:t>
      </w:r>
    </w:p>
    <w:p w14:paraId="20218C5A" w14:textId="77777777" w:rsidR="00B97F5C" w:rsidRPr="002932E5" w:rsidRDefault="00B97F5C" w:rsidP="00583F2E">
      <w:pPr>
        <w:pStyle w:val="heding3"/>
        <w:numPr>
          <w:ilvl w:val="0"/>
          <w:numId w:val="0"/>
        </w:numPr>
      </w:pPr>
    </w:p>
    <w:p w14:paraId="217FBE26" w14:textId="77777777" w:rsidR="002932E5" w:rsidRPr="00F55D47" w:rsidRDefault="002932E5" w:rsidP="00721278">
      <w:pPr>
        <w:pStyle w:val="heding2"/>
      </w:pPr>
      <w:bookmarkStart w:id="8" w:name="_Toc160804674"/>
      <w:r>
        <w:rPr>
          <w:rFonts w:eastAsia="Adobe Kaiti Std R"/>
        </w:rPr>
        <w:t>Posebni zahtevi</w:t>
      </w:r>
      <w:bookmarkEnd w:id="8"/>
    </w:p>
    <w:p w14:paraId="16050B1B" w14:textId="0A3BCAF8" w:rsidR="00F55D47" w:rsidRPr="00FF0D66" w:rsidRDefault="00F55D47" w:rsidP="00F55D47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FF0D66">
        <w:rPr>
          <w:rFonts w:eastAsia="Adobe Kaiti Std R"/>
          <w:b w:val="0"/>
          <w:bCs/>
          <w:sz w:val="22"/>
          <w:szCs w:val="22"/>
        </w:rPr>
        <w:t>Nema.</w:t>
      </w:r>
    </w:p>
    <w:p w14:paraId="3CAE868E" w14:textId="77777777" w:rsidR="002932E5" w:rsidRPr="00766E98" w:rsidRDefault="002932E5" w:rsidP="00721278">
      <w:pPr>
        <w:pStyle w:val="heding2"/>
      </w:pPr>
      <w:bookmarkStart w:id="9" w:name="_Toc160804675"/>
      <w:r>
        <w:rPr>
          <w:rFonts w:eastAsia="Adobe Kaiti Std R"/>
        </w:rPr>
        <w:lastRenderedPageBreak/>
        <w:t>Preduslovi</w:t>
      </w:r>
      <w:bookmarkEnd w:id="9"/>
    </w:p>
    <w:p w14:paraId="5A35B311" w14:textId="611D602E" w:rsidR="00766E98" w:rsidRPr="00FF0D66" w:rsidRDefault="00766E98" w:rsidP="00766E9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FF0D66">
        <w:rPr>
          <w:rFonts w:eastAsia="Adobe Kaiti Std R"/>
          <w:b w:val="0"/>
          <w:bCs/>
          <w:sz w:val="22"/>
          <w:szCs w:val="22"/>
        </w:rPr>
        <w:t>Korisnik mora biti najavljen na sistem.</w:t>
      </w:r>
    </w:p>
    <w:p w14:paraId="0E6CCBC2" w14:textId="77777777" w:rsidR="002932E5" w:rsidRPr="00766E98" w:rsidRDefault="002932E5" w:rsidP="00721278">
      <w:pPr>
        <w:pStyle w:val="heding2"/>
      </w:pPr>
      <w:bookmarkStart w:id="10" w:name="_Toc160804676"/>
      <w:r>
        <w:rPr>
          <w:rFonts w:eastAsia="Adobe Kaiti Std R"/>
        </w:rPr>
        <w:t>Posledice</w:t>
      </w:r>
      <w:bookmarkEnd w:id="10"/>
    </w:p>
    <w:p w14:paraId="715DE2C7" w14:textId="59A0BF2C" w:rsidR="00766E98" w:rsidRPr="00FF0D66" w:rsidRDefault="00766E98" w:rsidP="00766E9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FF0D66">
        <w:rPr>
          <w:rFonts w:eastAsia="Adobe Kaiti Std R"/>
          <w:b w:val="0"/>
          <w:bCs/>
          <w:sz w:val="22"/>
          <w:szCs w:val="22"/>
        </w:rPr>
        <w:t>Ažurirane informacije se unose u bazu podataka.</w:t>
      </w:r>
    </w:p>
    <w:p w14:paraId="7ED1809A" w14:textId="77777777" w:rsidR="00BD569B" w:rsidRDefault="00BD569B" w:rsidP="002D509F">
      <w:pPr>
        <w:jc w:val="center"/>
      </w:pPr>
    </w:p>
    <w:p w14:paraId="463F9DD0" w14:textId="77777777" w:rsidR="00BD569B" w:rsidRDefault="00BD569B" w:rsidP="002D509F">
      <w:pPr>
        <w:jc w:val="center"/>
      </w:pPr>
    </w:p>
    <w:p w14:paraId="119616CC" w14:textId="77777777" w:rsidR="00BD569B" w:rsidRDefault="00BD569B" w:rsidP="002D509F">
      <w:pPr>
        <w:jc w:val="center"/>
      </w:pPr>
    </w:p>
    <w:p w14:paraId="45F5489B" w14:textId="77777777" w:rsidR="000910C9" w:rsidRPr="000910C9" w:rsidRDefault="000910C9" w:rsidP="000910C9"/>
    <w:p w14:paraId="6DEF3A7F" w14:textId="77777777" w:rsidR="000910C9" w:rsidRPr="000910C9" w:rsidRDefault="000910C9" w:rsidP="000910C9"/>
    <w:p w14:paraId="0DA41253" w14:textId="77777777" w:rsidR="000910C9" w:rsidRPr="000910C9" w:rsidRDefault="000910C9" w:rsidP="000910C9"/>
    <w:sectPr w:rsidR="000910C9" w:rsidRPr="000910C9" w:rsidSect="009A784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7EDBA" w14:textId="77777777" w:rsidR="00E03E96" w:rsidRDefault="00E03E96" w:rsidP="00BD569B">
      <w:pPr>
        <w:spacing w:after="0" w:line="240" w:lineRule="auto"/>
      </w:pPr>
      <w:r>
        <w:separator/>
      </w:r>
    </w:p>
  </w:endnote>
  <w:endnote w:type="continuationSeparator" w:id="0">
    <w:p w14:paraId="1A106901" w14:textId="77777777" w:rsidR="00E03E96" w:rsidRDefault="00E03E96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42CE57B9" w14:textId="77777777" w:rsidR="000910C9" w:rsidRDefault="000910C9">
        <w:pPr>
          <w:pStyle w:val="Footer"/>
          <w:jc w:val="center"/>
        </w:pPr>
      </w:p>
      <w:p w14:paraId="01082A27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3145DAC2" w14:textId="063773CF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042F8E">
      <w:rPr>
        <w:noProof/>
      </w:rPr>
      <w:t>12-Jun-24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CB295" w14:textId="77777777" w:rsidR="00E03E96" w:rsidRDefault="00E03E96" w:rsidP="00BD569B">
      <w:pPr>
        <w:spacing w:after="0" w:line="240" w:lineRule="auto"/>
      </w:pPr>
      <w:r>
        <w:separator/>
      </w:r>
    </w:p>
  </w:footnote>
  <w:footnote w:type="continuationSeparator" w:id="0">
    <w:p w14:paraId="60326ED2" w14:textId="77777777" w:rsidR="00E03E96" w:rsidRDefault="00E03E96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FCBD" w14:textId="77777777" w:rsidR="00BD569B" w:rsidRDefault="00000000">
    <w:pPr>
      <w:pStyle w:val="Header"/>
    </w:pPr>
    <w:r>
      <w:rPr>
        <w:noProof/>
      </w:rPr>
      <w:pict w14:anchorId="6A2D21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D723" w14:textId="77777777" w:rsidR="00BD569B" w:rsidRDefault="00000000">
    <w:pPr>
      <w:pStyle w:val="Header"/>
    </w:pPr>
    <w:r>
      <w:rPr>
        <w:noProof/>
      </w:rPr>
      <w:pict w14:anchorId="606D8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6457DEF0" wp14:editId="1A107E13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342CC" w14:textId="77777777" w:rsidR="00BD569B" w:rsidRDefault="00000000">
    <w:pPr>
      <w:pStyle w:val="Header"/>
    </w:pPr>
    <w:r>
      <w:rPr>
        <w:noProof/>
      </w:rPr>
      <w:pict w14:anchorId="05C14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4C"/>
    <w:rsid w:val="00033D74"/>
    <w:rsid w:val="00042F8E"/>
    <w:rsid w:val="000910C9"/>
    <w:rsid w:val="001B1BC1"/>
    <w:rsid w:val="001D309B"/>
    <w:rsid w:val="001E5024"/>
    <w:rsid w:val="00223116"/>
    <w:rsid w:val="00223F36"/>
    <w:rsid w:val="002539E7"/>
    <w:rsid w:val="00284F53"/>
    <w:rsid w:val="002932E5"/>
    <w:rsid w:val="002B40FA"/>
    <w:rsid w:val="002D509F"/>
    <w:rsid w:val="00313D22"/>
    <w:rsid w:val="00335D5B"/>
    <w:rsid w:val="003758A1"/>
    <w:rsid w:val="005715B0"/>
    <w:rsid w:val="00583F2E"/>
    <w:rsid w:val="00597E1C"/>
    <w:rsid w:val="006C212B"/>
    <w:rsid w:val="00721278"/>
    <w:rsid w:val="007551B9"/>
    <w:rsid w:val="00766E98"/>
    <w:rsid w:val="00790D86"/>
    <w:rsid w:val="007A4F24"/>
    <w:rsid w:val="00805832"/>
    <w:rsid w:val="00826A13"/>
    <w:rsid w:val="00875836"/>
    <w:rsid w:val="008A78CD"/>
    <w:rsid w:val="009A784B"/>
    <w:rsid w:val="00A66300"/>
    <w:rsid w:val="00AC7E71"/>
    <w:rsid w:val="00AF5EC1"/>
    <w:rsid w:val="00B02E8F"/>
    <w:rsid w:val="00B737F9"/>
    <w:rsid w:val="00B97F5C"/>
    <w:rsid w:val="00BA1842"/>
    <w:rsid w:val="00BC05C2"/>
    <w:rsid w:val="00BD569B"/>
    <w:rsid w:val="00D11D4C"/>
    <w:rsid w:val="00D20243"/>
    <w:rsid w:val="00D351AB"/>
    <w:rsid w:val="00D522E2"/>
    <w:rsid w:val="00E0328C"/>
    <w:rsid w:val="00E03E96"/>
    <w:rsid w:val="00E07646"/>
    <w:rsid w:val="00F27065"/>
    <w:rsid w:val="00F55D47"/>
    <w:rsid w:val="00FC725E"/>
    <w:rsid w:val="00FF0D66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66D1611E"/>
  <w15:chartTrackingRefBased/>
  <w15:docId w15:val="{8868304C-6287-4841-BC72-E982FC28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projekatSablon.dotx</Template>
  <TotalTime>187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Наталија Гвозденовић</cp:lastModifiedBy>
  <cp:revision>10</cp:revision>
  <dcterms:created xsi:type="dcterms:W3CDTF">2024-03-09T12:47:00Z</dcterms:created>
  <dcterms:modified xsi:type="dcterms:W3CDTF">2024-06-12T00:26:00Z</dcterms:modified>
</cp:coreProperties>
</file>