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3F4FB"/>
  <w:body>
    <w:p w14:paraId="658853A9" w14:textId="77777777" w:rsidR="00A66300" w:rsidRPr="00AC7E71" w:rsidRDefault="00223F36" w:rsidP="00AC7E71">
      <w:pPr>
        <w:pStyle w:val="podnaslov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CA896" wp14:editId="4E9C531D">
                <wp:simplePos x="0" y="0"/>
                <wp:positionH relativeFrom="column">
                  <wp:posOffset>-405130</wp:posOffset>
                </wp:positionH>
                <wp:positionV relativeFrom="paragraph">
                  <wp:posOffset>-235585</wp:posOffset>
                </wp:positionV>
                <wp:extent cx="3476625" cy="681038"/>
                <wp:effectExtent l="0" t="0" r="0" b="5080"/>
                <wp:wrapNone/>
                <wp:docPr id="18763300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81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D9E01" w14:textId="77777777" w:rsidR="00223F36" w:rsidRPr="00AC7E71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proofErr w:type="spellStart"/>
                            <w:r w:rsidRPr="00AC7E71">
                              <w:t>Elektrotehni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č</w:t>
                            </w:r>
                            <w:r w:rsidRPr="00AC7E71">
                              <w:t>ki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  <w:proofErr w:type="spellStart"/>
                            <w:r w:rsidRPr="00AC7E71">
                              <w:t>fakultet</w:t>
                            </w:r>
                            <w:proofErr w:type="spellEnd"/>
                            <w:r w:rsidRPr="00AC7E71">
                              <w:t xml:space="preserve"> u </w:t>
                            </w:r>
                            <w:proofErr w:type="spellStart"/>
                            <w:r w:rsidRPr="00AC7E71">
                              <w:t>Beogradu</w:t>
                            </w:r>
                            <w:proofErr w:type="spellEnd"/>
                          </w:p>
                          <w:p w14:paraId="15E35978" w14:textId="77777777" w:rsidR="00223F36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 xml:space="preserve">Principi </w:t>
                            </w:r>
                            <w:proofErr w:type="spellStart"/>
                            <w:r w:rsidRPr="00AC7E71">
                              <w:t>softverskog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  <w:proofErr w:type="spellStart"/>
                            <w:r w:rsidRPr="00AC7E71">
                              <w:t>in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ž</w:t>
                            </w:r>
                            <w:r w:rsidRPr="00AC7E71">
                              <w:t>enjerstva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</w:p>
                          <w:p w14:paraId="4DEC008C" w14:textId="77777777" w:rsidR="00223F36" w:rsidRDefault="00223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CA89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9pt;margin-top:-18.55pt;width:273.75pt;height:5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" filled="f" stroked="f" strokeweight=".5pt">
                <v:textbox>
                  <w:txbxContent>
                    <w:p w14:paraId="4B3D9E01" w14:textId="77777777" w:rsidR="00223F36" w:rsidRPr="00AC7E71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>Elektrotehni</w:t>
                      </w:r>
                      <w:r w:rsidRPr="00AC7E71">
                        <w:rPr>
                          <w:rFonts w:ascii="Cambria" w:hAnsi="Cambria" w:cs="Cambria"/>
                        </w:rPr>
                        <w:t>č</w:t>
                      </w:r>
                      <w:r w:rsidRPr="00AC7E71">
                        <w:t>ki fakultet u Beogradu</w:t>
                      </w:r>
                    </w:p>
                    <w:p w14:paraId="15E35978" w14:textId="77777777" w:rsidR="00223F36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>Principi softverskog in</w:t>
                      </w:r>
                      <w:r w:rsidRPr="00AC7E71">
                        <w:rPr>
                          <w:rFonts w:ascii="Cambria" w:hAnsi="Cambria" w:cs="Cambria"/>
                        </w:rPr>
                        <w:t>ž</w:t>
                      </w:r>
                      <w:r w:rsidRPr="00AC7E71">
                        <w:t xml:space="preserve">enjerstva </w:t>
                      </w:r>
                    </w:p>
                    <w:p w14:paraId="4DEC008C" w14:textId="77777777" w:rsidR="00223F36" w:rsidRDefault="00223F36"/>
                  </w:txbxContent>
                </v:textbox>
              </v:shape>
            </w:pict>
          </mc:Fallback>
        </mc:AlternateContent>
      </w:r>
    </w:p>
    <w:p w14:paraId="39FE65EB" w14:textId="77777777" w:rsidR="00033D74" w:rsidRDefault="00033D74" w:rsidP="00A66300">
      <w:pPr>
        <w:pStyle w:val="naslov"/>
      </w:pPr>
    </w:p>
    <w:p w14:paraId="6F98B4F2" w14:textId="33629CEE" w:rsidR="00AF5EC1" w:rsidRPr="00033D74" w:rsidRDefault="00033D74" w:rsidP="00A66300">
      <w:pPr>
        <w:pStyle w:val="naslov"/>
        <w:rPr>
          <w:rFonts w:ascii="Cambria" w:hAnsi="Cambria"/>
        </w:rPr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funcionalnosti</w:t>
      </w:r>
      <w:proofErr w:type="spellEnd"/>
      <w:r>
        <w:t xml:space="preserve"> </w:t>
      </w:r>
      <w:proofErr w:type="spellStart"/>
      <w:r w:rsidR="00753640">
        <w:t>brisanja</w:t>
      </w:r>
      <w:proofErr w:type="spellEnd"/>
      <w:r w:rsidR="00753640">
        <w:t xml:space="preserve"> </w:t>
      </w:r>
      <w:proofErr w:type="spellStart"/>
      <w:r w:rsidR="00753640">
        <w:t>korisnika</w:t>
      </w:r>
      <w:proofErr w:type="spellEnd"/>
    </w:p>
    <w:p w14:paraId="50629A2E" w14:textId="0B5B7DF0" w:rsidR="00033D74" w:rsidRPr="00033D74" w:rsidRDefault="00033D74" w:rsidP="00033D74">
      <w:pPr>
        <w:pStyle w:val="podnaslov"/>
        <w:ind w:left="3600" w:firstLine="720"/>
        <w:jc w:val="both"/>
        <w:rPr>
          <w:sz w:val="28"/>
        </w:rPr>
      </w:pPr>
      <w:proofErr w:type="spellStart"/>
      <w:r w:rsidRPr="00033D74">
        <w:rPr>
          <w:sz w:val="28"/>
        </w:rPr>
        <w:t>Verzija</w:t>
      </w:r>
      <w:proofErr w:type="spellEnd"/>
      <w:r w:rsidRPr="00033D74">
        <w:rPr>
          <w:sz w:val="28"/>
        </w:rPr>
        <w:t xml:space="preserve"> 1.</w:t>
      </w:r>
      <w:r w:rsidR="00481049">
        <w:rPr>
          <w:sz w:val="28"/>
        </w:rPr>
        <w:t>2</w:t>
      </w:r>
    </w:p>
    <w:p w14:paraId="71C1B0B2" w14:textId="77777777" w:rsidR="00A66300" w:rsidRDefault="00A66300" w:rsidP="00A66300">
      <w:pPr>
        <w:pStyle w:val="naslov"/>
      </w:pPr>
      <w:r>
        <w:rPr>
          <w:noProof/>
        </w:rPr>
        <w:drawing>
          <wp:inline distT="0" distB="0" distL="0" distR="0" wp14:anchorId="5E2D6A75" wp14:editId="0F59EC10">
            <wp:extent cx="4565176" cy="4565176"/>
            <wp:effectExtent l="0" t="0" r="0" b="0"/>
            <wp:docPr id="539131045" name="Picture 3" descr="A logo with purpl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31045" name="Picture 3" descr="A logo with purple squar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358" cy="45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A2A3" w14:textId="77777777" w:rsidR="00A66300" w:rsidRDefault="00A66300" w:rsidP="00A66300">
      <w:pPr>
        <w:pStyle w:val="podnaslov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00185C" w14:textId="77777777" w:rsidR="00033D74" w:rsidRDefault="00A66300" w:rsidP="00A66300">
      <w:pPr>
        <w:pStyle w:val="podnaslov"/>
      </w:pPr>
      <w:r>
        <w:tab/>
      </w:r>
      <w:r>
        <w:tab/>
      </w:r>
      <w:r>
        <w:tab/>
      </w:r>
      <w:r>
        <w:tab/>
      </w:r>
      <w:r>
        <w:tab/>
      </w:r>
      <w:r w:rsidRPr="00A66300">
        <w:tab/>
      </w:r>
    </w:p>
    <w:p w14:paraId="07B376C3" w14:textId="77777777" w:rsidR="00033D74" w:rsidRDefault="00033D74" w:rsidP="00A66300">
      <w:pPr>
        <w:pStyle w:val="podnaslov"/>
      </w:pPr>
    </w:p>
    <w:p w14:paraId="0ADFDBB4" w14:textId="77777777" w:rsidR="00033D74" w:rsidRDefault="00033D74" w:rsidP="00A66300">
      <w:pPr>
        <w:pStyle w:val="podnaslov"/>
      </w:pPr>
    </w:p>
    <w:p w14:paraId="48FC3918" w14:textId="77777777" w:rsidR="00033D74" w:rsidRDefault="00033D74" w:rsidP="00A66300">
      <w:pPr>
        <w:pStyle w:val="podnaslov"/>
      </w:pPr>
    </w:p>
    <w:p w14:paraId="0F272A1C" w14:textId="77777777" w:rsidR="00033D74" w:rsidRDefault="00033D74" w:rsidP="00033D74">
      <w:pPr>
        <w:pStyle w:val="naslov"/>
        <w:jc w:val="left"/>
      </w:pPr>
    </w:p>
    <w:p w14:paraId="6C872639" w14:textId="77777777" w:rsidR="002B40FA" w:rsidRDefault="00223F36" w:rsidP="00223F36">
      <w:pPr>
        <w:pStyle w:val="naslov"/>
        <w:ind w:left="3600"/>
        <w:jc w:val="left"/>
      </w:pPr>
      <w:proofErr w:type="spellStart"/>
      <w:r>
        <w:t>Tabela</w:t>
      </w:r>
      <w:proofErr w:type="spellEnd"/>
      <w:r>
        <w:t xml:space="preserve"> </w:t>
      </w:r>
      <w:proofErr w:type="spellStart"/>
      <w:r>
        <w:t>izmena</w:t>
      </w:r>
      <w:proofErr w:type="spellEnd"/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158"/>
        <w:gridCol w:w="1980"/>
        <w:gridCol w:w="2335"/>
      </w:tblGrid>
      <w:tr w:rsidR="00223F36" w:rsidRPr="00223F36" w14:paraId="5428AA68" w14:textId="77777777" w:rsidTr="0022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17D23F70" w14:textId="77777777" w:rsidR="00223F36" w:rsidRPr="00223F36" w:rsidRDefault="002B40FA" w:rsidP="00223F36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 w:rsidR="00223F36"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Datum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77D8605C" w14:textId="77777777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V</w:t>
            </w: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erzija</w:t>
            </w:r>
            <w:proofErr w:type="spellEnd"/>
          </w:p>
        </w:tc>
        <w:tc>
          <w:tcPr>
            <w:tcW w:w="19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42F59DDC" w14:textId="77777777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  <w:proofErr w:type="spellEnd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 xml:space="preserve"> </w:t>
            </w:r>
            <w:proofErr w:type="spellStart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izmene</w:t>
            </w:r>
            <w:proofErr w:type="spellEnd"/>
          </w:p>
        </w:tc>
        <w:tc>
          <w:tcPr>
            <w:tcW w:w="2335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63B5E540" w14:textId="77777777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Autor</w:t>
            </w:r>
          </w:p>
        </w:tc>
      </w:tr>
      <w:tr w:rsidR="00223F36" w:rsidRPr="00223F36" w14:paraId="04FBEAEB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371E2FAC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10.03.2024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1C17B5CC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1.0</w:t>
            </w:r>
          </w:p>
        </w:tc>
        <w:tc>
          <w:tcPr>
            <w:tcW w:w="1980" w:type="dxa"/>
            <w:shd w:val="clear" w:color="auto" w:fill="BD92DE"/>
          </w:tcPr>
          <w:p w14:paraId="54A6248E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Inicijalna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verzija</w:t>
            </w:r>
            <w:proofErr w:type="spellEnd"/>
          </w:p>
        </w:tc>
        <w:tc>
          <w:tcPr>
            <w:tcW w:w="2335" w:type="dxa"/>
            <w:shd w:val="clear" w:color="auto" w:fill="DCC5ED"/>
          </w:tcPr>
          <w:p w14:paraId="04D54670" w14:textId="32C15D37" w:rsidR="00223F36" w:rsidRPr="00223F36" w:rsidRDefault="00753640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 w:rsidRPr="00B149BB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Vojin</w:t>
            </w:r>
            <w:r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 w:rsidRPr="00B149BB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Radosavljević</w:t>
            </w:r>
            <w:proofErr w:type="spellEnd"/>
          </w:p>
        </w:tc>
      </w:tr>
      <w:tr w:rsidR="00223F36" w:rsidRPr="00223F36" w14:paraId="211532F4" w14:textId="77777777" w:rsidTr="00223F36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4F6FDDA3" w14:textId="69EA0083" w:rsidR="00223F36" w:rsidRPr="00223F36" w:rsidRDefault="00B149BB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 w:hint="eastAsia"/>
                <w:color w:val="501549" w:themeColor="accent5" w:themeShade="80"/>
                <w:spacing w:val="-10"/>
                <w:kern w:val="28"/>
                <w:sz w:val="20"/>
                <w:szCs w:val="20"/>
                <w14:ligatures w14:val="none"/>
              </w:rPr>
              <w:t>0</w:t>
            </w:r>
            <w:r>
              <w:rPr>
                <w:rFonts w:ascii="Adobe Kaiti Std R" w:eastAsiaTheme="majorEastAsia" w:hAnsi="Adobe Kaiti Std R" w:cstheme="majorBidi"/>
                <w:color w:val="501549" w:themeColor="accent5" w:themeShade="80"/>
                <w:spacing w:val="-10"/>
                <w:kern w:val="28"/>
                <w:sz w:val="20"/>
                <w:szCs w:val="20"/>
                <w14:ligatures w14:val="none"/>
              </w:rPr>
              <w:t>4</w:t>
            </w:r>
            <w:r>
              <w:rPr>
                <w:rFonts w:ascii="Adobe Kaiti Std R" w:eastAsiaTheme="majorEastAsia" w:hAnsi="Adobe Kaiti Std R" w:cstheme="majorBidi" w:hint="eastAsia"/>
                <w:color w:val="501549" w:themeColor="accent5" w:themeShade="80"/>
                <w:spacing w:val="-10"/>
                <w:kern w:val="28"/>
                <w:sz w:val="20"/>
                <w:szCs w:val="20"/>
                <w14:ligatures w14:val="none"/>
              </w:rPr>
              <w:t>.04.2024</w:t>
            </w:r>
          </w:p>
        </w:tc>
        <w:tc>
          <w:tcPr>
            <w:tcW w:w="2158" w:type="dxa"/>
            <w:shd w:val="clear" w:color="auto" w:fill="DCC5ED"/>
          </w:tcPr>
          <w:p w14:paraId="11968CC3" w14:textId="6C41E1BA" w:rsidR="00223F36" w:rsidRPr="00223F36" w:rsidRDefault="00B149BB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1.1</w:t>
            </w:r>
          </w:p>
        </w:tc>
        <w:tc>
          <w:tcPr>
            <w:tcW w:w="1980" w:type="dxa"/>
            <w:shd w:val="clear" w:color="auto" w:fill="BD92DE"/>
          </w:tcPr>
          <w:p w14:paraId="57A2C072" w14:textId="5D47D689" w:rsidR="00223F36" w:rsidRPr="00223F36" w:rsidRDefault="00B149BB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proofErr w:type="spellStart"/>
            <w:r>
              <w:rPr>
                <w:rFonts w:ascii="Adobe Kaiti Std R" w:eastAsiaTheme="majorEastAsia" w:hAnsi="Adobe Kaiti Std R" w:cstheme="majorBidi" w:hint="eastAsia"/>
                <w:b/>
                <w:color w:val="501549" w:themeColor="accent5" w:themeShade="80"/>
                <w:spacing w:val="-10"/>
                <w:kern w:val="28"/>
                <w:sz w:val="20"/>
                <w:szCs w:val="20"/>
                <w14:ligatures w14:val="none"/>
              </w:rPr>
              <w:t>Dodata</w:t>
            </w:r>
            <w:proofErr w:type="spellEnd"/>
            <w:r>
              <w:rPr>
                <w:rFonts w:ascii="Adobe Kaiti Std R" w:eastAsiaTheme="majorEastAsia" w:hAnsi="Adobe Kaiti Std R" w:cstheme="majorBidi" w:hint="eastAsia"/>
                <w:b/>
                <w:color w:val="501549" w:themeColor="accent5" w:themeShade="80"/>
                <w:spacing w:val="-10"/>
                <w:kern w:val="28"/>
                <w:sz w:val="20"/>
                <w:szCs w:val="20"/>
                <w14:ligatures w14:val="none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 w:hint="eastAsia"/>
                <w:b/>
                <w:color w:val="501549" w:themeColor="accent5" w:themeShade="80"/>
                <w:spacing w:val="-10"/>
                <w:kern w:val="28"/>
                <w:sz w:val="20"/>
                <w:szCs w:val="20"/>
                <w14:ligatures w14:val="none"/>
              </w:rPr>
              <w:t>sugestija</w:t>
            </w:r>
            <w:proofErr w:type="spellEnd"/>
            <w:r>
              <w:rPr>
                <w:rFonts w:ascii="Adobe Kaiti Std R" w:eastAsiaTheme="majorEastAsia" w:hAnsi="Adobe Kaiti Std R" w:cstheme="majorBidi" w:hint="eastAsia"/>
                <w:b/>
                <w:color w:val="501549" w:themeColor="accent5" w:themeShade="80"/>
                <w:spacing w:val="-10"/>
                <w:kern w:val="28"/>
                <w:sz w:val="20"/>
                <w:szCs w:val="20"/>
                <w14:ligatures w14:val="none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 w:hint="eastAsia"/>
                <w:b/>
                <w:color w:val="501549" w:themeColor="accent5" w:themeShade="80"/>
                <w:spacing w:val="-10"/>
                <w:kern w:val="28"/>
                <w:sz w:val="20"/>
                <w:szCs w:val="20"/>
                <w14:ligatures w14:val="none"/>
              </w:rPr>
              <w:t>iz</w:t>
            </w:r>
            <w:proofErr w:type="spellEnd"/>
            <w:r>
              <w:rPr>
                <w:rFonts w:ascii="Adobe Kaiti Std R" w:eastAsiaTheme="majorEastAsia" w:hAnsi="Adobe Kaiti Std R" w:cstheme="majorBidi" w:hint="eastAsia"/>
                <w:b/>
                <w:color w:val="501549" w:themeColor="accent5" w:themeShade="80"/>
                <w:spacing w:val="-10"/>
                <w:kern w:val="28"/>
                <w:sz w:val="20"/>
                <w:szCs w:val="20"/>
                <w14:ligatures w14:val="none"/>
              </w:rPr>
              <w:t xml:space="preserve"> FR faze</w:t>
            </w:r>
          </w:p>
        </w:tc>
        <w:tc>
          <w:tcPr>
            <w:tcW w:w="2335" w:type="dxa"/>
            <w:shd w:val="clear" w:color="auto" w:fill="DCC5ED"/>
          </w:tcPr>
          <w:p w14:paraId="19BDCAAE" w14:textId="5C3BA743" w:rsidR="00223F36" w:rsidRPr="00223F36" w:rsidRDefault="00B149BB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 w:rsidRPr="00B149BB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Vojin</w:t>
            </w:r>
            <w:r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 w:rsidRPr="00B149BB">
              <w:rPr>
                <w:rFonts w:ascii="Adobe Kaiti Std R" w:eastAsia="Adobe Kaiti Std R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Radosavljević</w:t>
            </w:r>
            <w:proofErr w:type="spellEnd"/>
          </w:p>
        </w:tc>
      </w:tr>
      <w:tr w:rsidR="00223F36" w:rsidRPr="00223F36" w14:paraId="1E2DAE20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455087E4" w14:textId="29D2A4D2" w:rsidR="00223F36" w:rsidRPr="00223F36" w:rsidRDefault="00481049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09.06.2025</w:t>
            </w:r>
          </w:p>
        </w:tc>
        <w:tc>
          <w:tcPr>
            <w:tcW w:w="2158" w:type="dxa"/>
            <w:shd w:val="clear" w:color="auto" w:fill="DCC5ED"/>
          </w:tcPr>
          <w:p w14:paraId="3D7A1A15" w14:textId="31D2A319" w:rsidR="00223F36" w:rsidRPr="00223F36" w:rsidRDefault="00481049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1.2</w:t>
            </w:r>
          </w:p>
        </w:tc>
        <w:tc>
          <w:tcPr>
            <w:tcW w:w="1980" w:type="dxa"/>
            <w:shd w:val="clear" w:color="auto" w:fill="BD92DE"/>
          </w:tcPr>
          <w:p w14:paraId="104772D2" w14:textId="214CEEDC" w:rsidR="00223F36" w:rsidRPr="00223F36" w:rsidRDefault="00481049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Otvorena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pitanja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odgovorena</w:t>
            </w:r>
            <w:proofErr w:type="spellEnd"/>
          </w:p>
        </w:tc>
        <w:tc>
          <w:tcPr>
            <w:tcW w:w="2335" w:type="dxa"/>
            <w:shd w:val="clear" w:color="auto" w:fill="DCC5ED"/>
          </w:tcPr>
          <w:p w14:paraId="200C97F1" w14:textId="302CDE63" w:rsidR="00223F36" w:rsidRPr="00481049" w:rsidRDefault="00481049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Natalija Gvozdenovi</w:t>
            </w:r>
            <w:r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ć</w:t>
            </w:r>
          </w:p>
        </w:tc>
      </w:tr>
    </w:tbl>
    <w:p w14:paraId="597DD698" w14:textId="77777777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4B9E5E4F" w14:textId="77777777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1594D56B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09CC1FC0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76EAACDD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3F68942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5B6D434B" w14:textId="77777777" w:rsidR="00284F53" w:rsidRDefault="00284F53" w:rsidP="00481049">
      <w:pPr>
        <w:pStyle w:val="naslov"/>
        <w:jc w:val="left"/>
      </w:pPr>
    </w:p>
    <w:p w14:paraId="09BB8B16" w14:textId="77777777" w:rsidR="007551B9" w:rsidRDefault="007551B9" w:rsidP="00284F53">
      <w:pPr>
        <w:pStyle w:val="naslov"/>
        <w:ind w:left="3600"/>
        <w:jc w:val="left"/>
      </w:pPr>
      <w:proofErr w:type="spellStart"/>
      <w:r>
        <w:lastRenderedPageBreak/>
        <w:t>Sadr</w:t>
      </w:r>
      <w:r>
        <w:rPr>
          <w:rFonts w:ascii="Cambria" w:hAnsi="Cambria" w:cs="Cambria"/>
        </w:rPr>
        <w:t>ž</w:t>
      </w:r>
      <w:r>
        <w:t>aj</w:t>
      </w:r>
      <w:proofErr w:type="spellEnd"/>
    </w:p>
    <w:p w14:paraId="7AD3819D" w14:textId="77777777" w:rsidR="00826A13" w:rsidRDefault="001D309B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60804666" w:history="1">
        <w:r w:rsidR="00826A13" w:rsidRPr="00B56B00">
          <w:rPr>
            <w:rStyle w:val="Hyperlink"/>
            <w:rFonts w:eastAsia="Adobe Kaiti Std R"/>
            <w:noProof/>
          </w:rPr>
          <w:t>1.</w:t>
        </w:r>
        <w:r w:rsidR="00826A13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Uvod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_Toc160804666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1F204DD6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7" w:history="1">
        <w:r w:rsidR="00826A13" w:rsidRPr="00B56B00">
          <w:rPr>
            <w:rStyle w:val="Hyperlink"/>
            <w:rFonts w:eastAsia="Adobe Kaiti Std R"/>
            <w:noProof/>
          </w:rPr>
          <w:t>1.1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Rezime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_Toc160804667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3556D080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8" w:history="1">
        <w:r w:rsidR="00826A13" w:rsidRPr="00B56B00">
          <w:rPr>
            <w:rStyle w:val="Hyperlink"/>
            <w:rFonts w:eastAsia="Adobe Kaiti Std R"/>
            <w:noProof/>
          </w:rPr>
          <w:t>1.2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Namena dokumenta i ciljne grupe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_Toc160804668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5E899C75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9" w:history="1">
        <w:r w:rsidR="00826A13" w:rsidRPr="00B56B00">
          <w:rPr>
            <w:rStyle w:val="Hyperlink"/>
            <w:rFonts w:eastAsia="Adobe Kaiti Std R"/>
            <w:noProof/>
          </w:rPr>
          <w:t>1.3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Reference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_Toc160804669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60442C2A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0" w:history="1">
        <w:r w:rsidR="00826A13" w:rsidRPr="00B56B00">
          <w:rPr>
            <w:rStyle w:val="Hyperlink"/>
            <w:rFonts w:eastAsia="Adobe Kaiti Std R"/>
            <w:noProof/>
          </w:rPr>
          <w:t>1.4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Otvorena pitanja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_Toc160804670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325F242C" w14:textId="77777777" w:rsidR="00826A13" w:rsidRDefault="00000000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160804671" w:history="1">
        <w:r w:rsidR="00826A13" w:rsidRPr="00B56B00">
          <w:rPr>
            <w:rStyle w:val="Hyperlink"/>
            <w:rFonts w:eastAsia="Adobe Kaiti Std R"/>
            <w:noProof/>
          </w:rPr>
          <w:t>2.</w:t>
        </w:r>
        <w:r w:rsidR="00826A13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Scenario pravljenja izlo</w:t>
        </w:r>
        <w:r w:rsidR="00826A13" w:rsidRPr="00B56B00">
          <w:rPr>
            <w:rStyle w:val="Hyperlink"/>
            <w:rFonts w:ascii="Cambria" w:hAnsi="Cambria"/>
            <w:noProof/>
          </w:rPr>
          <w:t>ž</w:t>
        </w:r>
        <w:r w:rsidR="00826A13" w:rsidRPr="00B56B00">
          <w:rPr>
            <w:rStyle w:val="Hyperlink"/>
            <w:rFonts w:eastAsia="Adobe Kaiti Std R"/>
            <w:noProof/>
          </w:rPr>
          <w:t>be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_Toc160804671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06FB6875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2" w:history="1">
        <w:r w:rsidR="00826A13" w:rsidRPr="00B56B00">
          <w:rPr>
            <w:rStyle w:val="Hyperlink"/>
            <w:rFonts w:eastAsia="Adobe Kaiti Std R"/>
            <w:noProof/>
          </w:rPr>
          <w:t>2.1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Kratak opis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_Toc160804672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75E2F404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3" w:history="1">
        <w:r w:rsidR="00826A13" w:rsidRPr="00B56B00">
          <w:rPr>
            <w:rStyle w:val="Hyperlink"/>
            <w:rFonts w:eastAsia="Adobe Kaiti Std R"/>
            <w:noProof/>
          </w:rPr>
          <w:t>2.2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Tok doga</w:t>
        </w:r>
        <w:r w:rsidR="00826A13" w:rsidRPr="00B56B00">
          <w:rPr>
            <w:rStyle w:val="Hyperlink"/>
            <w:rFonts w:ascii="Cambria" w:eastAsia="Adobe Kaiti Std R" w:hAnsi="Cambria" w:cs="Cambria"/>
            <w:noProof/>
          </w:rPr>
          <w:t>đ</w:t>
        </w:r>
        <w:r w:rsidR="00826A13" w:rsidRPr="00B56B00">
          <w:rPr>
            <w:rStyle w:val="Hyperlink"/>
            <w:rFonts w:eastAsia="Adobe Kaiti Std R"/>
            <w:noProof/>
          </w:rPr>
          <w:t>aja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_Toc160804673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1EB84167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4" w:history="1">
        <w:r w:rsidR="00826A13" w:rsidRPr="00B56B00">
          <w:rPr>
            <w:rStyle w:val="Hyperlink"/>
            <w:rFonts w:eastAsia="Adobe Kaiti Std R"/>
            <w:noProof/>
          </w:rPr>
          <w:t>2.3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Posebni zahtevi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_Toc160804674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1DB1E150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5" w:history="1">
        <w:r w:rsidR="00826A13" w:rsidRPr="00B56B00">
          <w:rPr>
            <w:rStyle w:val="Hyperlink"/>
            <w:rFonts w:eastAsia="Adobe Kaiti Std R"/>
            <w:noProof/>
          </w:rPr>
          <w:t>2.4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Preduslovi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_Toc160804675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4C1D8C2F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6" w:history="1">
        <w:r w:rsidR="00826A13" w:rsidRPr="00B56B00">
          <w:rPr>
            <w:rStyle w:val="Hyperlink"/>
            <w:rFonts w:eastAsia="Adobe Kaiti Std R"/>
            <w:noProof/>
          </w:rPr>
          <w:t>2.5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Posledice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_Toc160804676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2497C3EA" w14:textId="77777777" w:rsidR="00BD569B" w:rsidRDefault="001D309B" w:rsidP="002D509F">
      <w:pPr>
        <w:jc w:val="center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6D439D81" w14:textId="77777777" w:rsidR="00721278" w:rsidRDefault="00721278" w:rsidP="002D509F">
      <w:pPr>
        <w:jc w:val="center"/>
        <w:rPr>
          <w:sz w:val="20"/>
          <w:szCs w:val="20"/>
        </w:rPr>
      </w:pPr>
    </w:p>
    <w:p w14:paraId="55FE523A" w14:textId="77777777" w:rsidR="00721278" w:rsidRDefault="00721278" w:rsidP="002D509F">
      <w:pPr>
        <w:jc w:val="center"/>
        <w:rPr>
          <w:sz w:val="20"/>
          <w:szCs w:val="20"/>
        </w:rPr>
      </w:pPr>
    </w:p>
    <w:p w14:paraId="18A5585C" w14:textId="77777777" w:rsidR="00721278" w:rsidRDefault="00721278" w:rsidP="002D509F">
      <w:pPr>
        <w:jc w:val="center"/>
        <w:rPr>
          <w:sz w:val="20"/>
          <w:szCs w:val="20"/>
        </w:rPr>
      </w:pPr>
    </w:p>
    <w:p w14:paraId="1A3B7A5F" w14:textId="77777777" w:rsidR="00721278" w:rsidRDefault="00721278" w:rsidP="002D509F">
      <w:pPr>
        <w:jc w:val="center"/>
        <w:rPr>
          <w:sz w:val="20"/>
          <w:szCs w:val="20"/>
        </w:rPr>
      </w:pPr>
    </w:p>
    <w:p w14:paraId="76D243C8" w14:textId="77777777" w:rsidR="00721278" w:rsidRDefault="00721278" w:rsidP="00721278"/>
    <w:p w14:paraId="7B7F557A" w14:textId="77777777" w:rsidR="00BD569B" w:rsidRDefault="00284F53" w:rsidP="00284F53">
      <w:pPr>
        <w:pStyle w:val="heding1"/>
      </w:pPr>
      <w:bookmarkStart w:id="0" w:name="_Toc160804666"/>
      <w:proofErr w:type="spellStart"/>
      <w:r>
        <w:lastRenderedPageBreak/>
        <w:t>Uvod</w:t>
      </w:r>
      <w:bookmarkEnd w:id="0"/>
      <w:proofErr w:type="spellEnd"/>
    </w:p>
    <w:p w14:paraId="5EFF130B" w14:textId="77777777" w:rsidR="00284F53" w:rsidRDefault="00284F53" w:rsidP="00284F53">
      <w:pPr>
        <w:pStyle w:val="heding2"/>
      </w:pPr>
      <w:bookmarkStart w:id="1" w:name="_Toc160804667"/>
      <w:proofErr w:type="spellStart"/>
      <w:r>
        <w:t>Rezime</w:t>
      </w:r>
      <w:bookmarkEnd w:id="1"/>
      <w:proofErr w:type="spellEnd"/>
    </w:p>
    <w:p w14:paraId="2EDFD391" w14:textId="57E361DF" w:rsidR="002354A2" w:rsidRPr="00753640" w:rsidRDefault="002354A2" w:rsidP="002354A2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Definisanje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scenarija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upotrebe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prilikom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brisanja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korisnika</w:t>
      </w:r>
      <w:proofErr w:type="spellEnd"/>
      <w:r w:rsidRPr="00753640">
        <w:rPr>
          <w:b w:val="0"/>
          <w:bCs/>
          <w:sz w:val="22"/>
          <w:szCs w:val="22"/>
        </w:rPr>
        <w:t xml:space="preserve">, </w:t>
      </w:r>
      <w:proofErr w:type="spellStart"/>
      <w:r w:rsidRPr="00753640">
        <w:rPr>
          <w:b w:val="0"/>
          <w:bCs/>
          <w:sz w:val="22"/>
          <w:szCs w:val="22"/>
        </w:rPr>
        <w:t>sa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primerima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odgovarajućih</w:t>
      </w:r>
      <w:proofErr w:type="spellEnd"/>
      <w:r w:rsidRPr="00753640">
        <w:rPr>
          <w:b w:val="0"/>
          <w:bCs/>
          <w:sz w:val="22"/>
          <w:szCs w:val="22"/>
        </w:rPr>
        <w:t xml:space="preserve"> html </w:t>
      </w:r>
      <w:proofErr w:type="spellStart"/>
      <w:r w:rsidRPr="00753640">
        <w:rPr>
          <w:b w:val="0"/>
          <w:bCs/>
          <w:sz w:val="22"/>
          <w:szCs w:val="22"/>
        </w:rPr>
        <w:t>stranica</w:t>
      </w:r>
      <w:proofErr w:type="spellEnd"/>
      <w:r w:rsidRPr="00753640">
        <w:rPr>
          <w:b w:val="0"/>
          <w:bCs/>
          <w:sz w:val="22"/>
          <w:szCs w:val="22"/>
        </w:rPr>
        <w:t>.</w:t>
      </w:r>
    </w:p>
    <w:p w14:paraId="7A8A7239" w14:textId="77777777" w:rsidR="00284F53" w:rsidRDefault="00284F53" w:rsidP="00284F53">
      <w:pPr>
        <w:pStyle w:val="heding2"/>
      </w:pPr>
      <w:bookmarkStart w:id="2" w:name="_Toc160804668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14:paraId="179D20DB" w14:textId="4D8E1A78" w:rsidR="002354A2" w:rsidRPr="00753640" w:rsidRDefault="002354A2" w:rsidP="002354A2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proofErr w:type="spellStart"/>
      <w:r w:rsidRPr="00753640">
        <w:rPr>
          <w:b w:val="0"/>
          <w:bCs/>
          <w:sz w:val="22"/>
          <w:szCs w:val="22"/>
        </w:rPr>
        <w:t>Dokument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će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koristiti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svi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članovi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projektong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tima</w:t>
      </w:r>
      <w:proofErr w:type="spellEnd"/>
      <w:r w:rsidRPr="00753640">
        <w:rPr>
          <w:b w:val="0"/>
          <w:bCs/>
          <w:sz w:val="22"/>
          <w:szCs w:val="22"/>
        </w:rPr>
        <w:t xml:space="preserve"> u </w:t>
      </w:r>
      <w:proofErr w:type="spellStart"/>
      <w:r w:rsidRPr="00753640">
        <w:rPr>
          <w:b w:val="0"/>
          <w:bCs/>
          <w:sz w:val="22"/>
          <w:szCs w:val="22"/>
        </w:rPr>
        <w:t>razvoju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projekta</w:t>
      </w:r>
      <w:proofErr w:type="spellEnd"/>
      <w:r w:rsidRPr="00753640">
        <w:rPr>
          <w:b w:val="0"/>
          <w:bCs/>
          <w:sz w:val="22"/>
          <w:szCs w:val="22"/>
        </w:rPr>
        <w:t xml:space="preserve"> I </w:t>
      </w:r>
      <w:proofErr w:type="spellStart"/>
      <w:r w:rsidRPr="00753640">
        <w:rPr>
          <w:b w:val="0"/>
          <w:bCs/>
          <w:sz w:val="22"/>
          <w:szCs w:val="22"/>
        </w:rPr>
        <w:t>testiranju</w:t>
      </w:r>
      <w:proofErr w:type="spellEnd"/>
      <w:r w:rsidRPr="00753640">
        <w:rPr>
          <w:b w:val="0"/>
          <w:bCs/>
          <w:sz w:val="22"/>
          <w:szCs w:val="22"/>
        </w:rPr>
        <w:t xml:space="preserve"> a </w:t>
      </w:r>
      <w:proofErr w:type="spellStart"/>
      <w:r w:rsidRPr="00753640">
        <w:rPr>
          <w:b w:val="0"/>
          <w:bCs/>
          <w:sz w:val="22"/>
          <w:szCs w:val="22"/>
        </w:rPr>
        <w:t>može</w:t>
      </w:r>
      <w:proofErr w:type="spellEnd"/>
      <w:r w:rsidRPr="00753640">
        <w:rPr>
          <w:b w:val="0"/>
          <w:bCs/>
          <w:sz w:val="22"/>
          <w:szCs w:val="22"/>
        </w:rPr>
        <w:t xml:space="preserve"> se </w:t>
      </w:r>
      <w:proofErr w:type="spellStart"/>
      <w:r w:rsidRPr="00753640">
        <w:rPr>
          <w:b w:val="0"/>
          <w:bCs/>
          <w:sz w:val="22"/>
          <w:szCs w:val="22"/>
        </w:rPr>
        <w:t>koristiti</w:t>
      </w:r>
      <w:proofErr w:type="spellEnd"/>
      <w:r w:rsidRPr="00753640">
        <w:rPr>
          <w:b w:val="0"/>
          <w:bCs/>
          <w:sz w:val="22"/>
          <w:szCs w:val="22"/>
        </w:rPr>
        <w:t xml:space="preserve"> I </w:t>
      </w:r>
      <w:proofErr w:type="spellStart"/>
      <w:r w:rsidRPr="00753640">
        <w:rPr>
          <w:b w:val="0"/>
          <w:bCs/>
          <w:sz w:val="22"/>
          <w:szCs w:val="22"/>
        </w:rPr>
        <w:t>pri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pisanju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uputstva</w:t>
      </w:r>
      <w:proofErr w:type="spellEnd"/>
      <w:r w:rsidRPr="00753640">
        <w:rPr>
          <w:b w:val="0"/>
          <w:bCs/>
          <w:sz w:val="22"/>
          <w:szCs w:val="22"/>
        </w:rPr>
        <w:t xml:space="preserve"> za </w:t>
      </w:r>
      <w:proofErr w:type="spellStart"/>
      <w:r w:rsidRPr="00753640">
        <w:rPr>
          <w:b w:val="0"/>
          <w:bCs/>
          <w:sz w:val="22"/>
          <w:szCs w:val="22"/>
        </w:rPr>
        <w:t>upotrebu</w:t>
      </w:r>
      <w:proofErr w:type="spellEnd"/>
      <w:r w:rsidRPr="00753640">
        <w:rPr>
          <w:b w:val="0"/>
          <w:bCs/>
          <w:sz w:val="22"/>
          <w:szCs w:val="22"/>
        </w:rPr>
        <w:t>.</w:t>
      </w:r>
    </w:p>
    <w:p w14:paraId="2C4CDDC2" w14:textId="77777777" w:rsidR="00033D74" w:rsidRDefault="00033D74" w:rsidP="00284F53">
      <w:pPr>
        <w:pStyle w:val="heding2"/>
      </w:pPr>
      <w:bookmarkStart w:id="3" w:name="_Toc160804669"/>
      <w:r>
        <w:t>Reference</w:t>
      </w:r>
      <w:bookmarkEnd w:id="3"/>
    </w:p>
    <w:p w14:paraId="4CDC44E1" w14:textId="192329EC" w:rsidR="002354A2" w:rsidRPr="00753640" w:rsidRDefault="002354A2" w:rsidP="002354A2">
      <w:pPr>
        <w:pStyle w:val="heding2"/>
        <w:numPr>
          <w:ilvl w:val="0"/>
          <w:numId w:val="12"/>
        </w:numPr>
        <w:rPr>
          <w:b w:val="0"/>
          <w:bCs/>
          <w:sz w:val="22"/>
          <w:szCs w:val="22"/>
        </w:rPr>
      </w:pPr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Projektni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zadatak</w:t>
      </w:r>
      <w:proofErr w:type="spellEnd"/>
    </w:p>
    <w:p w14:paraId="394B55C3" w14:textId="77777777" w:rsidR="002354A2" w:rsidRPr="00753640" w:rsidRDefault="002354A2" w:rsidP="002354A2">
      <w:pPr>
        <w:pStyle w:val="heding2"/>
        <w:numPr>
          <w:ilvl w:val="0"/>
          <w:numId w:val="12"/>
        </w:numPr>
        <w:rPr>
          <w:b w:val="0"/>
          <w:bCs/>
          <w:sz w:val="22"/>
          <w:szCs w:val="22"/>
        </w:rPr>
      </w:pPr>
      <w:proofErr w:type="spellStart"/>
      <w:r w:rsidRPr="00753640">
        <w:rPr>
          <w:b w:val="0"/>
          <w:bCs/>
          <w:sz w:val="22"/>
          <w:szCs w:val="22"/>
        </w:rPr>
        <w:t>Uputstvo</w:t>
      </w:r>
      <w:proofErr w:type="spellEnd"/>
      <w:r w:rsidRPr="00753640">
        <w:rPr>
          <w:b w:val="0"/>
          <w:bCs/>
          <w:sz w:val="22"/>
          <w:szCs w:val="22"/>
        </w:rPr>
        <w:t xml:space="preserve"> za </w:t>
      </w:r>
      <w:proofErr w:type="spellStart"/>
      <w:r w:rsidRPr="00753640">
        <w:rPr>
          <w:b w:val="0"/>
          <w:bCs/>
          <w:sz w:val="22"/>
          <w:szCs w:val="22"/>
        </w:rPr>
        <w:t>pisanje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specifikacije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scenarija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upotrebe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funkcionalnosti</w:t>
      </w:r>
      <w:proofErr w:type="spellEnd"/>
    </w:p>
    <w:p w14:paraId="1A25F481" w14:textId="77777777" w:rsidR="002354A2" w:rsidRPr="00753640" w:rsidRDefault="002354A2" w:rsidP="002354A2">
      <w:pPr>
        <w:pStyle w:val="heding2"/>
        <w:numPr>
          <w:ilvl w:val="0"/>
          <w:numId w:val="12"/>
        </w:numPr>
        <w:rPr>
          <w:b w:val="0"/>
          <w:bCs/>
          <w:sz w:val="22"/>
          <w:szCs w:val="22"/>
        </w:rPr>
      </w:pPr>
      <w:r w:rsidRPr="00753640">
        <w:rPr>
          <w:b w:val="0"/>
          <w:bCs/>
          <w:sz w:val="22"/>
          <w:szCs w:val="22"/>
        </w:rPr>
        <w:t>Guidelines – Use Case, Rational Unified Process 2000</w:t>
      </w:r>
    </w:p>
    <w:p w14:paraId="3F2302EF" w14:textId="0DAAD099" w:rsidR="002354A2" w:rsidRPr="00753640" w:rsidRDefault="002354A2" w:rsidP="002354A2">
      <w:pPr>
        <w:pStyle w:val="heding2"/>
        <w:numPr>
          <w:ilvl w:val="0"/>
          <w:numId w:val="12"/>
        </w:numPr>
        <w:rPr>
          <w:b w:val="0"/>
          <w:bCs/>
          <w:sz w:val="22"/>
          <w:szCs w:val="22"/>
        </w:rPr>
      </w:pPr>
      <w:r w:rsidRPr="00753640">
        <w:rPr>
          <w:b w:val="0"/>
          <w:bCs/>
          <w:sz w:val="22"/>
          <w:szCs w:val="22"/>
        </w:rPr>
        <w:t>Guidelines - Use Case Storyboard, Rational Unified Process 2000</w:t>
      </w:r>
    </w:p>
    <w:p w14:paraId="1BE4286E" w14:textId="77777777" w:rsidR="00033D74" w:rsidRDefault="00033D74" w:rsidP="00284F53">
      <w:pPr>
        <w:pStyle w:val="heding2"/>
      </w:pPr>
      <w:bookmarkStart w:id="4" w:name="_Toc160804670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3664"/>
        <w:gridCol w:w="4616"/>
      </w:tblGrid>
      <w:tr w:rsidR="00753640" w:rsidRPr="00223F36" w14:paraId="1163ED5F" w14:textId="77777777" w:rsidTr="00716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0729805F" w14:textId="77777777" w:rsidR="00753640" w:rsidRPr="00223F36" w:rsidRDefault="00753640" w:rsidP="007162D1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proofErr w:type="spellStart"/>
            <w:r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Redni</w:t>
            </w:r>
            <w:proofErr w:type="spellEnd"/>
            <w:r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broj</w:t>
            </w:r>
            <w:proofErr w:type="spellEnd"/>
          </w:p>
        </w:tc>
        <w:tc>
          <w:tcPr>
            <w:tcW w:w="366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5E2E7C6D" w14:textId="77777777" w:rsidR="00753640" w:rsidRPr="00223F36" w:rsidRDefault="00753640" w:rsidP="007162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4616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3868391D" w14:textId="77777777" w:rsidR="00753640" w:rsidRPr="001D33AD" w:rsidRDefault="00753640" w:rsidP="007162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Re</w:t>
            </w:r>
            <w:r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š</w:t>
            </w:r>
            <w:r w:rsidRPr="001D33AD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enje</w:t>
            </w:r>
            <w:proofErr w:type="spellEnd"/>
          </w:p>
        </w:tc>
      </w:tr>
      <w:tr w:rsidR="00753640" w:rsidRPr="00223F36" w14:paraId="333F2198" w14:textId="77777777" w:rsidTr="0071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41961533" w14:textId="701F9D21" w:rsidR="00753640" w:rsidRPr="00223F36" w:rsidRDefault="00E91829" w:rsidP="007162D1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1</w:t>
            </w:r>
          </w:p>
        </w:tc>
        <w:tc>
          <w:tcPr>
            <w:tcW w:w="3664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35B82E81" w14:textId="0FAE544E" w:rsidR="00753640" w:rsidRPr="00223F36" w:rsidRDefault="00E91829" w:rsidP="00716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Da li administrator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ima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dozvolu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da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briše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druge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administratore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?</w:t>
            </w:r>
          </w:p>
        </w:tc>
        <w:tc>
          <w:tcPr>
            <w:tcW w:w="4616" w:type="dxa"/>
            <w:shd w:val="clear" w:color="auto" w:fill="BD92DE"/>
          </w:tcPr>
          <w:p w14:paraId="75DCD0B2" w14:textId="7FC7F934" w:rsidR="00753640" w:rsidRPr="00223F36" w:rsidRDefault="00481049" w:rsidP="00716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nema</w:t>
            </w:r>
            <w:proofErr w:type="spellEnd"/>
          </w:p>
        </w:tc>
      </w:tr>
      <w:tr w:rsidR="00753640" w:rsidRPr="00223F36" w14:paraId="59CC67D4" w14:textId="77777777" w:rsidTr="007162D1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17F89179" w14:textId="77777777" w:rsidR="00753640" w:rsidRPr="00223F36" w:rsidRDefault="00753640" w:rsidP="007162D1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shd w:val="clear" w:color="auto" w:fill="DCC5ED"/>
          </w:tcPr>
          <w:p w14:paraId="35F18CD9" w14:textId="77777777" w:rsidR="00753640" w:rsidRPr="00223F36" w:rsidRDefault="00753640" w:rsidP="00716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0EB53C06" w14:textId="77777777" w:rsidR="00753640" w:rsidRPr="00223F36" w:rsidRDefault="00753640" w:rsidP="00716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753640" w:rsidRPr="00223F36" w14:paraId="36524A8E" w14:textId="77777777" w:rsidTr="00716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11B80BF5" w14:textId="77777777" w:rsidR="00753640" w:rsidRPr="00223F36" w:rsidRDefault="00753640" w:rsidP="007162D1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shd w:val="clear" w:color="auto" w:fill="DCC5ED"/>
          </w:tcPr>
          <w:p w14:paraId="5CAF649C" w14:textId="77777777" w:rsidR="00753640" w:rsidRPr="00223F36" w:rsidRDefault="00753640" w:rsidP="00716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4FB38DC3" w14:textId="77777777" w:rsidR="00753640" w:rsidRPr="00223F36" w:rsidRDefault="00753640" w:rsidP="00716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26F76393" w14:textId="77777777" w:rsidR="00753640" w:rsidRDefault="00753640" w:rsidP="00753640">
      <w:pPr>
        <w:pStyle w:val="heding2"/>
        <w:numPr>
          <w:ilvl w:val="0"/>
          <w:numId w:val="0"/>
        </w:numPr>
      </w:pPr>
    </w:p>
    <w:p w14:paraId="1AEFCC58" w14:textId="5EA09FEC" w:rsidR="00033D74" w:rsidRPr="00033D74" w:rsidRDefault="00033D74" w:rsidP="00033D74">
      <w:pPr>
        <w:pStyle w:val="heding1"/>
      </w:pPr>
      <w:bookmarkStart w:id="5" w:name="_Toc160804671"/>
      <w:r w:rsidRPr="00033D74">
        <w:t xml:space="preserve">Scenario </w:t>
      </w:r>
      <w:bookmarkEnd w:id="5"/>
      <w:proofErr w:type="spellStart"/>
      <w:r w:rsidR="00753640">
        <w:t>brisanja</w:t>
      </w:r>
      <w:proofErr w:type="spellEnd"/>
      <w:r w:rsidR="00753640">
        <w:t xml:space="preserve"> </w:t>
      </w:r>
      <w:proofErr w:type="spellStart"/>
      <w:r w:rsidR="00753640">
        <w:t>korisnika</w:t>
      </w:r>
      <w:proofErr w:type="spellEnd"/>
    </w:p>
    <w:p w14:paraId="7C7F1146" w14:textId="77777777" w:rsidR="00721278" w:rsidRDefault="00033D74" w:rsidP="00721278">
      <w:pPr>
        <w:pStyle w:val="heding2"/>
      </w:pPr>
      <w:bookmarkStart w:id="6" w:name="_Toc160804672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14:paraId="7BCBB0F2" w14:textId="059FF643" w:rsidR="006C1488" w:rsidRPr="00753640" w:rsidRDefault="006C1488" w:rsidP="006C1488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r w:rsidRPr="00753640">
        <w:rPr>
          <w:b w:val="0"/>
          <w:bCs/>
          <w:sz w:val="22"/>
          <w:szCs w:val="22"/>
        </w:rPr>
        <w:t xml:space="preserve">Administrator </w:t>
      </w:r>
      <w:proofErr w:type="spellStart"/>
      <w:r w:rsidRPr="00753640">
        <w:rPr>
          <w:b w:val="0"/>
          <w:bCs/>
          <w:sz w:val="22"/>
          <w:szCs w:val="22"/>
        </w:rPr>
        <w:t>ima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mogućnost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uklanjanja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određenih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korisnika</w:t>
      </w:r>
      <w:proofErr w:type="spellEnd"/>
      <w:r w:rsidRPr="00753640">
        <w:rPr>
          <w:b w:val="0"/>
          <w:bCs/>
          <w:sz w:val="22"/>
          <w:szCs w:val="22"/>
        </w:rPr>
        <w:t xml:space="preserve"> koji </w:t>
      </w:r>
      <w:proofErr w:type="spellStart"/>
      <w:r w:rsidRPr="00753640">
        <w:rPr>
          <w:b w:val="0"/>
          <w:bCs/>
          <w:sz w:val="22"/>
          <w:szCs w:val="22"/>
        </w:rPr>
        <w:t>krše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pravila</w:t>
      </w:r>
      <w:proofErr w:type="spellEnd"/>
      <w:r w:rsidRPr="00753640">
        <w:rPr>
          <w:b w:val="0"/>
          <w:bCs/>
          <w:sz w:val="22"/>
          <w:szCs w:val="22"/>
        </w:rPr>
        <w:t>.</w:t>
      </w:r>
    </w:p>
    <w:p w14:paraId="31C6AB4F" w14:textId="77777777" w:rsidR="00033D74" w:rsidRPr="006C1488" w:rsidRDefault="00033D74" w:rsidP="00721278">
      <w:pPr>
        <w:pStyle w:val="heding2"/>
      </w:pPr>
      <w:bookmarkStart w:id="7" w:name="_Toc160804673"/>
      <w:r>
        <w:t xml:space="preserve">Tok </w:t>
      </w:r>
      <w:proofErr w:type="spellStart"/>
      <w:r>
        <w:t>doga</w:t>
      </w:r>
      <w:r w:rsidRPr="00033D74">
        <w:rPr>
          <w:rFonts w:ascii="Cambria" w:eastAsia="Adobe Kaiti Std R" w:hAnsi="Cambria" w:cs="Cambria"/>
        </w:rPr>
        <w:t>đ</w:t>
      </w:r>
      <w:r w:rsidRPr="00033D74">
        <w:rPr>
          <w:rFonts w:eastAsia="Adobe Kaiti Std R"/>
        </w:rPr>
        <w:t>aja</w:t>
      </w:r>
      <w:bookmarkEnd w:id="7"/>
      <w:proofErr w:type="spellEnd"/>
    </w:p>
    <w:p w14:paraId="5CEA12AB" w14:textId="2D080C89" w:rsidR="006C1488" w:rsidRDefault="006C1488" w:rsidP="006C1488">
      <w:pPr>
        <w:pStyle w:val="heding3"/>
        <w:rPr>
          <w:rFonts w:eastAsia="Adobe Kaiti Std R"/>
        </w:rPr>
      </w:pPr>
      <w:r>
        <w:rPr>
          <w:rFonts w:eastAsia="Adobe Kaiti Std R"/>
        </w:rPr>
        <w:t xml:space="preserve">Administrator se </w:t>
      </w:r>
      <w:proofErr w:type="spellStart"/>
      <w:r>
        <w:rPr>
          <w:rFonts w:eastAsia="Adobe Kaiti Std R"/>
        </w:rPr>
        <w:t>nalazi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na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profilu</w:t>
      </w:r>
      <w:proofErr w:type="spellEnd"/>
      <w:r>
        <w:rPr>
          <w:rFonts w:eastAsia="Adobe Kaiti Std R"/>
        </w:rPr>
        <w:t xml:space="preserve"> </w:t>
      </w:r>
      <w:proofErr w:type="spellStart"/>
      <w:r w:rsidR="00E91829">
        <w:rPr>
          <w:rFonts w:eastAsia="Adobe Kaiti Std R"/>
        </w:rPr>
        <w:t>korisnika</w:t>
      </w:r>
      <w:proofErr w:type="spellEnd"/>
    </w:p>
    <w:p w14:paraId="356A72C0" w14:textId="38C6E566" w:rsidR="003B67FC" w:rsidRPr="003B67FC" w:rsidRDefault="003B67FC" w:rsidP="003B67FC">
      <w:pPr>
        <w:pStyle w:val="heding3"/>
        <w:numPr>
          <w:ilvl w:val="0"/>
          <w:numId w:val="0"/>
        </w:numPr>
        <w:ind w:left="2376"/>
        <w:rPr>
          <w:b w:val="0"/>
          <w:bCs/>
          <w:sz w:val="22"/>
          <w:szCs w:val="22"/>
          <w:lang w:val="sr-Latn-RS"/>
        </w:rPr>
      </w:pPr>
      <w:r w:rsidRPr="003B67FC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Pritiskom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na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dugme</w:t>
      </w:r>
      <w:proofErr w:type="spellEnd"/>
      <w:r w:rsidRPr="00753640">
        <w:rPr>
          <w:b w:val="0"/>
          <w:bCs/>
          <w:sz w:val="22"/>
          <w:szCs w:val="22"/>
        </w:rPr>
        <w:t xml:space="preserve"> “</w:t>
      </w:r>
      <w:proofErr w:type="spellStart"/>
      <w:r w:rsidRPr="00753640">
        <w:rPr>
          <w:b w:val="0"/>
          <w:bCs/>
          <w:sz w:val="22"/>
          <w:szCs w:val="22"/>
        </w:rPr>
        <w:t>Ukloni</w:t>
      </w:r>
      <w:proofErr w:type="spellEnd"/>
      <w:r w:rsidRPr="00753640">
        <w:rPr>
          <w:b w:val="0"/>
          <w:bCs/>
          <w:sz w:val="22"/>
          <w:szCs w:val="22"/>
        </w:rPr>
        <w:t xml:space="preserve">” administrator </w:t>
      </w:r>
      <w:proofErr w:type="spellStart"/>
      <w:r w:rsidRPr="00753640">
        <w:rPr>
          <w:b w:val="0"/>
          <w:bCs/>
          <w:sz w:val="22"/>
          <w:szCs w:val="22"/>
        </w:rPr>
        <w:t>uklanja</w:t>
      </w:r>
      <w:proofErr w:type="spellEnd"/>
      <w:r w:rsidRPr="00753640">
        <w:rPr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b w:val="0"/>
          <w:bCs/>
          <w:sz w:val="22"/>
          <w:szCs w:val="22"/>
        </w:rPr>
        <w:t>korisnika</w:t>
      </w:r>
      <w:proofErr w:type="spellEnd"/>
      <w:r w:rsidRPr="00753640">
        <w:rPr>
          <w:b w:val="0"/>
          <w:bCs/>
          <w:sz w:val="22"/>
          <w:szCs w:val="22"/>
        </w:rPr>
        <w:t xml:space="preserve"> koji </w:t>
      </w:r>
      <w:proofErr w:type="spellStart"/>
      <w:r w:rsidRPr="00753640">
        <w:rPr>
          <w:b w:val="0"/>
          <w:bCs/>
          <w:sz w:val="22"/>
          <w:szCs w:val="22"/>
        </w:rPr>
        <w:t>kr</w:t>
      </w:r>
      <w:proofErr w:type="spellEnd"/>
      <w:r w:rsidRPr="00753640">
        <w:rPr>
          <w:b w:val="0"/>
          <w:bCs/>
          <w:sz w:val="22"/>
          <w:szCs w:val="22"/>
          <w:lang w:val="sr-Latn-RS"/>
        </w:rPr>
        <w:t>ši pravila.</w:t>
      </w:r>
    </w:p>
    <w:p w14:paraId="2D8B1CD4" w14:textId="5840CB17" w:rsidR="003B67FC" w:rsidRDefault="003B67FC" w:rsidP="006C1488">
      <w:pPr>
        <w:pStyle w:val="heding3"/>
        <w:rPr>
          <w:rFonts w:eastAsia="Adobe Kaiti Std R"/>
        </w:rPr>
      </w:pPr>
      <w:proofErr w:type="spellStart"/>
      <w:r>
        <w:rPr>
          <w:rFonts w:eastAsia="Adobe Kaiti Std R"/>
        </w:rPr>
        <w:t>Korisnik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potvrđuje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akciju</w:t>
      </w:r>
      <w:proofErr w:type="spellEnd"/>
    </w:p>
    <w:p w14:paraId="0F31E63E" w14:textId="60FF8D43" w:rsidR="003B67FC" w:rsidRPr="003B67FC" w:rsidRDefault="003B67FC" w:rsidP="003B67FC">
      <w:pPr>
        <w:pStyle w:val="heding3"/>
        <w:numPr>
          <w:ilvl w:val="0"/>
          <w:numId w:val="0"/>
        </w:numPr>
        <w:ind w:left="2376"/>
        <w:rPr>
          <w:b w:val="0"/>
          <w:bCs/>
          <w:sz w:val="22"/>
          <w:szCs w:val="22"/>
          <w:lang w:val="sr-Latn-RS"/>
        </w:rPr>
      </w:pPr>
      <w:proofErr w:type="spellStart"/>
      <w:r w:rsidRPr="003B67FC">
        <w:rPr>
          <w:rFonts w:eastAsia="Adobe Kaiti Std R"/>
          <w:b w:val="0"/>
          <w:bCs/>
          <w:sz w:val="22"/>
          <w:szCs w:val="22"/>
        </w:rPr>
        <w:t>Adminstrator</w:t>
      </w:r>
      <w:proofErr w:type="spellEnd"/>
      <w:r w:rsidRPr="003B67FC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3B67FC">
        <w:rPr>
          <w:rFonts w:eastAsia="Adobe Kaiti Std R"/>
          <w:b w:val="0"/>
          <w:bCs/>
          <w:sz w:val="22"/>
          <w:szCs w:val="22"/>
        </w:rPr>
        <w:t>dobija</w:t>
      </w:r>
      <w:proofErr w:type="spellEnd"/>
      <w:r w:rsidRPr="003B67FC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3B67FC">
        <w:rPr>
          <w:rFonts w:eastAsia="Adobe Kaiti Std R"/>
          <w:b w:val="0"/>
          <w:bCs/>
          <w:sz w:val="22"/>
          <w:szCs w:val="22"/>
        </w:rPr>
        <w:t>upit</w:t>
      </w:r>
      <w:proofErr w:type="spellEnd"/>
      <w:r w:rsidRPr="003B67FC">
        <w:rPr>
          <w:rFonts w:eastAsia="Adobe Kaiti Std R"/>
          <w:b w:val="0"/>
          <w:bCs/>
          <w:sz w:val="22"/>
          <w:szCs w:val="22"/>
        </w:rPr>
        <w:t xml:space="preserve"> da li je </w:t>
      </w:r>
      <w:proofErr w:type="spellStart"/>
      <w:r w:rsidRPr="003B67FC">
        <w:rPr>
          <w:rFonts w:eastAsia="Adobe Kaiti Std R"/>
          <w:b w:val="0"/>
          <w:bCs/>
          <w:sz w:val="22"/>
          <w:szCs w:val="22"/>
        </w:rPr>
        <w:t>siguran</w:t>
      </w:r>
      <w:proofErr w:type="spellEnd"/>
      <w:r w:rsidRPr="003B67FC">
        <w:rPr>
          <w:rFonts w:eastAsia="Adobe Kaiti Std R"/>
          <w:b w:val="0"/>
          <w:bCs/>
          <w:sz w:val="22"/>
          <w:szCs w:val="22"/>
        </w:rPr>
        <w:t xml:space="preserve"> da </w:t>
      </w:r>
      <w:proofErr w:type="spellStart"/>
      <w:r w:rsidRPr="003B67FC">
        <w:rPr>
          <w:rFonts w:eastAsia="Adobe Kaiti Std R"/>
          <w:b w:val="0"/>
          <w:bCs/>
          <w:sz w:val="22"/>
          <w:szCs w:val="22"/>
        </w:rPr>
        <w:t>želi</w:t>
      </w:r>
      <w:proofErr w:type="spellEnd"/>
      <w:r w:rsidRPr="003B67FC">
        <w:rPr>
          <w:rFonts w:eastAsia="Adobe Kaiti Std R"/>
          <w:b w:val="0"/>
          <w:bCs/>
          <w:sz w:val="22"/>
          <w:szCs w:val="22"/>
        </w:rPr>
        <w:t xml:space="preserve"> da </w:t>
      </w:r>
      <w:proofErr w:type="spellStart"/>
      <w:r w:rsidRPr="003B67FC">
        <w:rPr>
          <w:rFonts w:eastAsia="Adobe Kaiti Std R"/>
          <w:b w:val="0"/>
          <w:bCs/>
          <w:sz w:val="22"/>
          <w:szCs w:val="22"/>
        </w:rPr>
        <w:t>obriše</w:t>
      </w:r>
      <w:proofErr w:type="spellEnd"/>
      <w:r w:rsidRPr="003B67FC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proofErr w:type="gramStart"/>
      <w:r w:rsidRPr="003B67FC">
        <w:rPr>
          <w:rFonts w:eastAsia="Adobe Kaiti Std R"/>
          <w:b w:val="0"/>
          <w:bCs/>
          <w:sz w:val="22"/>
          <w:szCs w:val="22"/>
        </w:rPr>
        <w:t>korisnika.Klikom</w:t>
      </w:r>
      <w:proofErr w:type="spellEnd"/>
      <w:proofErr w:type="gramEnd"/>
      <w:r w:rsidRPr="003B67FC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3B67FC">
        <w:rPr>
          <w:rFonts w:eastAsia="Adobe Kaiti Std R"/>
          <w:b w:val="0"/>
          <w:bCs/>
          <w:sz w:val="22"/>
          <w:szCs w:val="22"/>
        </w:rPr>
        <w:t>na</w:t>
      </w:r>
      <w:proofErr w:type="spellEnd"/>
      <w:r w:rsidRPr="003B67FC">
        <w:rPr>
          <w:rFonts w:eastAsia="Adobe Kaiti Std R"/>
          <w:b w:val="0"/>
          <w:bCs/>
          <w:sz w:val="22"/>
          <w:szCs w:val="22"/>
        </w:rPr>
        <w:t xml:space="preserve"> </w:t>
      </w:r>
      <w:r>
        <w:rPr>
          <w:rFonts w:eastAsia="Adobe Kaiti Std R"/>
          <w:b w:val="0"/>
          <w:bCs/>
          <w:sz w:val="22"/>
          <w:szCs w:val="22"/>
        </w:rPr>
        <w:t xml:space="preserve">  </w:t>
      </w:r>
      <w:proofErr w:type="spellStart"/>
      <w:r w:rsidRPr="003B67FC">
        <w:rPr>
          <w:rFonts w:eastAsia="Adobe Kaiti Std R"/>
          <w:b w:val="0"/>
          <w:bCs/>
          <w:sz w:val="22"/>
          <w:szCs w:val="22"/>
        </w:rPr>
        <w:t>dugme</w:t>
      </w:r>
      <w:proofErr w:type="spellEnd"/>
      <w:r w:rsidRPr="003B67FC">
        <w:rPr>
          <w:rFonts w:eastAsia="Adobe Kaiti Std R"/>
          <w:b w:val="0"/>
          <w:bCs/>
          <w:sz w:val="22"/>
          <w:szCs w:val="22"/>
        </w:rPr>
        <w:t xml:space="preserve"> “Da” </w:t>
      </w:r>
      <w:proofErr w:type="spellStart"/>
      <w:r w:rsidRPr="003B67FC">
        <w:rPr>
          <w:rFonts w:eastAsia="Adobe Kaiti Std R"/>
          <w:b w:val="0"/>
          <w:bCs/>
          <w:sz w:val="22"/>
          <w:szCs w:val="22"/>
        </w:rPr>
        <w:t>korisnik</w:t>
      </w:r>
      <w:proofErr w:type="spellEnd"/>
      <w:r w:rsidRPr="003B67FC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3B67FC">
        <w:rPr>
          <w:rFonts w:eastAsia="Adobe Kaiti Std R"/>
          <w:b w:val="0"/>
          <w:bCs/>
          <w:sz w:val="22"/>
          <w:szCs w:val="22"/>
        </w:rPr>
        <w:t>uspešno</w:t>
      </w:r>
      <w:proofErr w:type="spellEnd"/>
      <w:r w:rsidRPr="003B67FC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3B67FC">
        <w:rPr>
          <w:rFonts w:eastAsia="Adobe Kaiti Std R"/>
          <w:b w:val="0"/>
          <w:bCs/>
          <w:sz w:val="22"/>
          <w:szCs w:val="22"/>
        </w:rPr>
        <w:t>uklanja</w:t>
      </w:r>
      <w:proofErr w:type="spellEnd"/>
      <w:r w:rsidRPr="003B67FC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3B67FC">
        <w:rPr>
          <w:rFonts w:eastAsia="Adobe Kaiti Std R"/>
          <w:b w:val="0"/>
          <w:bCs/>
          <w:sz w:val="22"/>
          <w:szCs w:val="22"/>
        </w:rPr>
        <w:t>korisnika</w:t>
      </w:r>
      <w:proofErr w:type="spellEnd"/>
      <w:r w:rsidRPr="003B67FC">
        <w:rPr>
          <w:rFonts w:eastAsia="Adobe Kaiti Std R"/>
          <w:b w:val="0"/>
          <w:bCs/>
          <w:sz w:val="22"/>
          <w:szCs w:val="22"/>
        </w:rPr>
        <w:t>.</w:t>
      </w:r>
    </w:p>
    <w:p w14:paraId="3F5BA522" w14:textId="37F6E563" w:rsidR="003B67FC" w:rsidRDefault="003B67FC" w:rsidP="006C1488">
      <w:pPr>
        <w:pStyle w:val="heding3"/>
        <w:rPr>
          <w:rFonts w:eastAsia="Adobe Kaiti Std R"/>
        </w:rPr>
      </w:pPr>
      <w:proofErr w:type="spellStart"/>
      <w:r>
        <w:rPr>
          <w:rFonts w:eastAsia="Adobe Kaiti Std R"/>
        </w:rPr>
        <w:t>Korisnik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odbacuje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akciju</w:t>
      </w:r>
      <w:proofErr w:type="spellEnd"/>
    </w:p>
    <w:p w14:paraId="3BD004D1" w14:textId="02FA4B7F" w:rsidR="003B67FC" w:rsidRPr="003B67FC" w:rsidRDefault="003B67FC" w:rsidP="003B67FC">
      <w:pPr>
        <w:pStyle w:val="heding3"/>
        <w:numPr>
          <w:ilvl w:val="0"/>
          <w:numId w:val="0"/>
        </w:numPr>
        <w:ind w:left="2376"/>
        <w:rPr>
          <w:rFonts w:eastAsia="Adobe Kaiti Std R"/>
          <w:b w:val="0"/>
          <w:bCs/>
          <w:sz w:val="22"/>
          <w:szCs w:val="22"/>
        </w:rPr>
      </w:pPr>
      <w:proofErr w:type="spellStart"/>
      <w:r w:rsidRPr="003B67FC">
        <w:rPr>
          <w:rFonts w:eastAsia="Adobe Kaiti Std R"/>
          <w:b w:val="0"/>
          <w:bCs/>
          <w:sz w:val="22"/>
          <w:szCs w:val="22"/>
        </w:rPr>
        <w:t>Adminstrator</w:t>
      </w:r>
      <w:proofErr w:type="spellEnd"/>
      <w:r w:rsidRPr="003B67FC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3B67FC">
        <w:rPr>
          <w:rFonts w:eastAsia="Adobe Kaiti Std R"/>
          <w:b w:val="0"/>
          <w:bCs/>
          <w:sz w:val="22"/>
          <w:szCs w:val="22"/>
        </w:rPr>
        <w:t>dobija</w:t>
      </w:r>
      <w:proofErr w:type="spellEnd"/>
      <w:r w:rsidRPr="003B67FC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3B67FC">
        <w:rPr>
          <w:rFonts w:eastAsia="Adobe Kaiti Std R"/>
          <w:b w:val="0"/>
          <w:bCs/>
          <w:sz w:val="22"/>
          <w:szCs w:val="22"/>
        </w:rPr>
        <w:t>upit</w:t>
      </w:r>
      <w:proofErr w:type="spellEnd"/>
      <w:r w:rsidRPr="003B67FC">
        <w:rPr>
          <w:rFonts w:eastAsia="Adobe Kaiti Std R"/>
          <w:b w:val="0"/>
          <w:bCs/>
          <w:sz w:val="22"/>
          <w:szCs w:val="22"/>
        </w:rPr>
        <w:t xml:space="preserve"> da li je </w:t>
      </w:r>
      <w:proofErr w:type="spellStart"/>
      <w:r w:rsidRPr="003B67FC">
        <w:rPr>
          <w:rFonts w:eastAsia="Adobe Kaiti Std R"/>
          <w:b w:val="0"/>
          <w:bCs/>
          <w:sz w:val="22"/>
          <w:szCs w:val="22"/>
        </w:rPr>
        <w:t>siguran</w:t>
      </w:r>
      <w:proofErr w:type="spellEnd"/>
      <w:r w:rsidRPr="003B67FC">
        <w:rPr>
          <w:rFonts w:eastAsia="Adobe Kaiti Std R"/>
          <w:b w:val="0"/>
          <w:bCs/>
          <w:sz w:val="22"/>
          <w:szCs w:val="22"/>
        </w:rPr>
        <w:t xml:space="preserve"> da </w:t>
      </w:r>
      <w:proofErr w:type="spellStart"/>
      <w:r w:rsidRPr="003B67FC">
        <w:rPr>
          <w:rFonts w:eastAsia="Adobe Kaiti Std R"/>
          <w:b w:val="0"/>
          <w:bCs/>
          <w:sz w:val="22"/>
          <w:szCs w:val="22"/>
        </w:rPr>
        <w:t>želi</w:t>
      </w:r>
      <w:proofErr w:type="spellEnd"/>
      <w:r w:rsidRPr="003B67FC">
        <w:rPr>
          <w:rFonts w:eastAsia="Adobe Kaiti Std R"/>
          <w:b w:val="0"/>
          <w:bCs/>
          <w:sz w:val="22"/>
          <w:szCs w:val="22"/>
        </w:rPr>
        <w:t xml:space="preserve"> da </w:t>
      </w:r>
      <w:proofErr w:type="spellStart"/>
      <w:r w:rsidRPr="003B67FC">
        <w:rPr>
          <w:rFonts w:eastAsia="Adobe Kaiti Std R"/>
          <w:b w:val="0"/>
          <w:bCs/>
          <w:sz w:val="22"/>
          <w:szCs w:val="22"/>
        </w:rPr>
        <w:t>obriše</w:t>
      </w:r>
      <w:proofErr w:type="spellEnd"/>
      <w:r w:rsidRPr="003B67FC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proofErr w:type="gramStart"/>
      <w:r w:rsidRPr="003B67FC">
        <w:rPr>
          <w:rFonts w:eastAsia="Adobe Kaiti Std R"/>
          <w:b w:val="0"/>
          <w:bCs/>
          <w:sz w:val="22"/>
          <w:szCs w:val="22"/>
        </w:rPr>
        <w:t>korisnika.Klikom</w:t>
      </w:r>
      <w:proofErr w:type="spellEnd"/>
      <w:proofErr w:type="gramEnd"/>
      <w:r w:rsidRPr="003B67FC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3B67FC">
        <w:rPr>
          <w:rFonts w:eastAsia="Adobe Kaiti Std R"/>
          <w:b w:val="0"/>
          <w:bCs/>
          <w:sz w:val="22"/>
          <w:szCs w:val="22"/>
        </w:rPr>
        <w:t>na</w:t>
      </w:r>
      <w:proofErr w:type="spellEnd"/>
      <w:r w:rsidRPr="003B67FC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3B67FC">
        <w:rPr>
          <w:rFonts w:eastAsia="Adobe Kaiti Std R"/>
          <w:b w:val="0"/>
          <w:bCs/>
          <w:sz w:val="22"/>
          <w:szCs w:val="22"/>
        </w:rPr>
        <w:t>dugme</w:t>
      </w:r>
      <w:proofErr w:type="spellEnd"/>
      <w:r w:rsidRPr="003B67FC">
        <w:rPr>
          <w:rFonts w:eastAsia="Adobe Kaiti Std R"/>
          <w:b w:val="0"/>
          <w:bCs/>
          <w:sz w:val="22"/>
          <w:szCs w:val="22"/>
        </w:rPr>
        <w:t xml:space="preserve"> “Ne” </w:t>
      </w:r>
      <w:proofErr w:type="spellStart"/>
      <w:r w:rsidRPr="003B67FC">
        <w:rPr>
          <w:rFonts w:eastAsia="Adobe Kaiti Std R"/>
          <w:b w:val="0"/>
          <w:bCs/>
          <w:sz w:val="22"/>
          <w:szCs w:val="22"/>
        </w:rPr>
        <w:t>odbacuje</w:t>
      </w:r>
      <w:proofErr w:type="spellEnd"/>
      <w:r w:rsidRPr="003B67FC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3B67FC">
        <w:rPr>
          <w:rFonts w:eastAsia="Adobe Kaiti Std R"/>
          <w:b w:val="0"/>
          <w:bCs/>
          <w:sz w:val="22"/>
          <w:szCs w:val="22"/>
        </w:rPr>
        <w:t>akciju</w:t>
      </w:r>
      <w:proofErr w:type="spellEnd"/>
      <w:r w:rsidRPr="003B67FC">
        <w:rPr>
          <w:rFonts w:eastAsia="Adobe Kaiti Std R"/>
          <w:b w:val="0"/>
          <w:bCs/>
          <w:sz w:val="22"/>
          <w:szCs w:val="22"/>
        </w:rPr>
        <w:t xml:space="preserve"> I </w:t>
      </w:r>
      <w:proofErr w:type="spellStart"/>
      <w:r w:rsidRPr="003B67FC">
        <w:rPr>
          <w:rFonts w:eastAsia="Adobe Kaiti Std R"/>
          <w:b w:val="0"/>
          <w:bCs/>
          <w:sz w:val="22"/>
          <w:szCs w:val="22"/>
        </w:rPr>
        <w:t>vraća</w:t>
      </w:r>
      <w:proofErr w:type="spellEnd"/>
      <w:r w:rsidRPr="003B67FC">
        <w:rPr>
          <w:rFonts w:eastAsia="Adobe Kaiti Std R"/>
          <w:b w:val="0"/>
          <w:bCs/>
          <w:sz w:val="22"/>
          <w:szCs w:val="22"/>
        </w:rPr>
        <w:t xml:space="preserve"> se </w:t>
      </w:r>
      <w:proofErr w:type="spellStart"/>
      <w:r w:rsidRPr="003B67FC">
        <w:rPr>
          <w:rFonts w:eastAsia="Adobe Kaiti Std R"/>
          <w:b w:val="0"/>
          <w:bCs/>
          <w:sz w:val="22"/>
          <w:szCs w:val="22"/>
        </w:rPr>
        <w:t>na</w:t>
      </w:r>
      <w:proofErr w:type="spellEnd"/>
      <w:r w:rsidRPr="003B67FC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3B67FC">
        <w:rPr>
          <w:rFonts w:eastAsia="Adobe Kaiti Std R"/>
          <w:b w:val="0"/>
          <w:bCs/>
          <w:sz w:val="22"/>
          <w:szCs w:val="22"/>
        </w:rPr>
        <w:t>profil</w:t>
      </w:r>
      <w:proofErr w:type="spellEnd"/>
      <w:r w:rsidRPr="003B67FC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3B67FC">
        <w:rPr>
          <w:rFonts w:eastAsia="Adobe Kaiti Std R"/>
          <w:b w:val="0"/>
          <w:bCs/>
          <w:sz w:val="22"/>
          <w:szCs w:val="22"/>
        </w:rPr>
        <w:t>korisnika</w:t>
      </w:r>
      <w:proofErr w:type="spellEnd"/>
      <w:r w:rsidRPr="003B67FC">
        <w:rPr>
          <w:rFonts w:eastAsia="Adobe Kaiti Std R"/>
          <w:b w:val="0"/>
          <w:bCs/>
          <w:sz w:val="22"/>
          <w:szCs w:val="22"/>
        </w:rPr>
        <w:t>.</w:t>
      </w:r>
    </w:p>
    <w:p w14:paraId="2DA6B95C" w14:textId="77777777" w:rsidR="002932E5" w:rsidRPr="006C1488" w:rsidRDefault="002932E5" w:rsidP="00721278">
      <w:pPr>
        <w:pStyle w:val="heding2"/>
      </w:pPr>
      <w:bookmarkStart w:id="8" w:name="_Toc160804674"/>
      <w:proofErr w:type="spellStart"/>
      <w:r>
        <w:rPr>
          <w:rFonts w:eastAsia="Adobe Kaiti Std R"/>
        </w:rPr>
        <w:t>Posebni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zahtevi</w:t>
      </w:r>
      <w:bookmarkEnd w:id="8"/>
      <w:proofErr w:type="spellEnd"/>
    </w:p>
    <w:p w14:paraId="41A3E6DC" w14:textId="66E9CA84" w:rsidR="006C1488" w:rsidRPr="00753640" w:rsidRDefault="006C1488" w:rsidP="006C1488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proofErr w:type="spellStart"/>
      <w:r w:rsidRPr="00753640">
        <w:rPr>
          <w:rFonts w:eastAsia="Adobe Kaiti Std R"/>
          <w:b w:val="0"/>
          <w:bCs/>
          <w:sz w:val="22"/>
          <w:szCs w:val="22"/>
        </w:rPr>
        <w:t>Nema</w:t>
      </w:r>
      <w:proofErr w:type="spellEnd"/>
      <w:r w:rsidRPr="00753640">
        <w:rPr>
          <w:rFonts w:eastAsia="Adobe Kaiti Std R"/>
          <w:b w:val="0"/>
          <w:bCs/>
          <w:sz w:val="22"/>
          <w:szCs w:val="22"/>
        </w:rPr>
        <w:t>.</w:t>
      </w:r>
    </w:p>
    <w:p w14:paraId="7021D915" w14:textId="77777777" w:rsidR="002932E5" w:rsidRPr="006C1488" w:rsidRDefault="002932E5" w:rsidP="00721278">
      <w:pPr>
        <w:pStyle w:val="heding2"/>
      </w:pPr>
      <w:bookmarkStart w:id="9" w:name="_Toc160804675"/>
      <w:proofErr w:type="spellStart"/>
      <w:r>
        <w:rPr>
          <w:rFonts w:eastAsia="Adobe Kaiti Std R"/>
        </w:rPr>
        <w:t>Preduslovi</w:t>
      </w:r>
      <w:bookmarkEnd w:id="9"/>
      <w:proofErr w:type="spellEnd"/>
    </w:p>
    <w:p w14:paraId="6CC846F7" w14:textId="2C063308" w:rsidR="006C1488" w:rsidRDefault="003B67FC" w:rsidP="006C1488">
      <w:pPr>
        <w:pStyle w:val="heding2"/>
        <w:numPr>
          <w:ilvl w:val="0"/>
          <w:numId w:val="0"/>
        </w:numPr>
        <w:ind w:left="1224"/>
        <w:rPr>
          <w:rFonts w:eastAsia="Adobe Kaiti Std R"/>
          <w:b w:val="0"/>
          <w:bCs/>
          <w:sz w:val="22"/>
          <w:szCs w:val="22"/>
        </w:rPr>
      </w:pPr>
      <w:proofErr w:type="spellStart"/>
      <w:r>
        <w:rPr>
          <w:rFonts w:eastAsia="Adobe Kaiti Std R"/>
          <w:b w:val="0"/>
          <w:bCs/>
          <w:sz w:val="22"/>
          <w:szCs w:val="22"/>
        </w:rPr>
        <w:t>Korisnik</w:t>
      </w:r>
      <w:proofErr w:type="spellEnd"/>
      <w:r>
        <w:rPr>
          <w:rFonts w:eastAsia="Adobe Kaiti Std R"/>
          <w:b w:val="0"/>
          <w:bCs/>
          <w:sz w:val="22"/>
          <w:szCs w:val="22"/>
        </w:rPr>
        <w:t xml:space="preserve"> je </w:t>
      </w:r>
      <w:proofErr w:type="spellStart"/>
      <w:r>
        <w:rPr>
          <w:rFonts w:eastAsia="Adobe Kaiti Std R"/>
          <w:b w:val="0"/>
          <w:bCs/>
          <w:sz w:val="22"/>
          <w:szCs w:val="22"/>
        </w:rPr>
        <w:t>prijavljen</w:t>
      </w:r>
      <w:proofErr w:type="spellEnd"/>
      <w:r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>
        <w:rPr>
          <w:rFonts w:eastAsia="Adobe Kaiti Std R"/>
          <w:b w:val="0"/>
          <w:bCs/>
          <w:sz w:val="22"/>
          <w:szCs w:val="22"/>
        </w:rPr>
        <w:t>kao</w:t>
      </w:r>
      <w:proofErr w:type="spellEnd"/>
      <w:r>
        <w:rPr>
          <w:rFonts w:eastAsia="Adobe Kaiti Std R"/>
          <w:b w:val="0"/>
          <w:bCs/>
          <w:sz w:val="22"/>
          <w:szCs w:val="22"/>
        </w:rPr>
        <w:t xml:space="preserve"> administrator</w:t>
      </w:r>
      <w:r w:rsidR="006C1488" w:rsidRPr="00753640">
        <w:rPr>
          <w:rFonts w:eastAsia="Adobe Kaiti Std R"/>
          <w:b w:val="0"/>
          <w:bCs/>
          <w:sz w:val="22"/>
          <w:szCs w:val="22"/>
        </w:rPr>
        <w:t>.</w:t>
      </w:r>
    </w:p>
    <w:p w14:paraId="3E1E866B" w14:textId="77777777" w:rsidR="000C1155" w:rsidRPr="00753640" w:rsidRDefault="000C1155" w:rsidP="006C1488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</w:p>
    <w:p w14:paraId="5D91F296" w14:textId="77777777" w:rsidR="002932E5" w:rsidRPr="006C1488" w:rsidRDefault="002932E5" w:rsidP="00721278">
      <w:pPr>
        <w:pStyle w:val="heding2"/>
      </w:pPr>
      <w:bookmarkStart w:id="10" w:name="_Toc160804676"/>
      <w:proofErr w:type="spellStart"/>
      <w:r>
        <w:rPr>
          <w:rFonts w:eastAsia="Adobe Kaiti Std R"/>
        </w:rPr>
        <w:lastRenderedPageBreak/>
        <w:t>Posledice</w:t>
      </w:r>
      <w:bookmarkEnd w:id="10"/>
      <w:proofErr w:type="spellEnd"/>
    </w:p>
    <w:p w14:paraId="2685F5C5" w14:textId="6D32F499" w:rsidR="006C1488" w:rsidRPr="00753640" w:rsidRDefault="006C1488" w:rsidP="006C1488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proofErr w:type="spellStart"/>
      <w:r w:rsidRPr="00753640">
        <w:rPr>
          <w:rFonts w:eastAsia="Adobe Kaiti Std R"/>
          <w:b w:val="0"/>
          <w:bCs/>
          <w:sz w:val="22"/>
          <w:szCs w:val="22"/>
        </w:rPr>
        <w:t>Korisnik</w:t>
      </w:r>
      <w:proofErr w:type="spellEnd"/>
      <w:r w:rsidRPr="00753640">
        <w:rPr>
          <w:rFonts w:eastAsia="Adobe Kaiti Std R"/>
          <w:b w:val="0"/>
          <w:bCs/>
          <w:sz w:val="22"/>
          <w:szCs w:val="22"/>
        </w:rPr>
        <w:t xml:space="preserve"> se </w:t>
      </w:r>
      <w:proofErr w:type="spellStart"/>
      <w:r w:rsidRPr="00753640">
        <w:rPr>
          <w:rFonts w:eastAsia="Adobe Kaiti Std R"/>
          <w:b w:val="0"/>
          <w:bCs/>
          <w:sz w:val="22"/>
          <w:szCs w:val="22"/>
        </w:rPr>
        <w:t>briše</w:t>
      </w:r>
      <w:proofErr w:type="spellEnd"/>
      <w:r w:rsidRPr="00753640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rFonts w:eastAsia="Adobe Kaiti Std R"/>
          <w:b w:val="0"/>
          <w:bCs/>
          <w:sz w:val="22"/>
          <w:szCs w:val="22"/>
        </w:rPr>
        <w:t>iz</w:t>
      </w:r>
      <w:proofErr w:type="spellEnd"/>
      <w:r w:rsidRPr="00753640">
        <w:rPr>
          <w:rFonts w:eastAsia="Adobe Kaiti Std R"/>
          <w:b w:val="0"/>
          <w:bCs/>
          <w:sz w:val="22"/>
          <w:szCs w:val="22"/>
        </w:rPr>
        <w:t xml:space="preserve"> </w:t>
      </w:r>
      <w:proofErr w:type="spellStart"/>
      <w:r w:rsidRPr="00753640">
        <w:rPr>
          <w:rFonts w:eastAsia="Adobe Kaiti Std R"/>
          <w:b w:val="0"/>
          <w:bCs/>
          <w:sz w:val="22"/>
          <w:szCs w:val="22"/>
        </w:rPr>
        <w:t>baz</w:t>
      </w:r>
      <w:r w:rsidR="002354A2" w:rsidRPr="00753640">
        <w:rPr>
          <w:rFonts w:eastAsia="Adobe Kaiti Std R"/>
          <w:b w:val="0"/>
          <w:bCs/>
          <w:sz w:val="22"/>
          <w:szCs w:val="22"/>
        </w:rPr>
        <w:t>e</w:t>
      </w:r>
      <w:proofErr w:type="spellEnd"/>
      <w:r w:rsidR="002354A2" w:rsidRPr="00753640">
        <w:rPr>
          <w:rFonts w:eastAsia="Adobe Kaiti Std R"/>
          <w:b w:val="0"/>
          <w:bCs/>
          <w:sz w:val="22"/>
          <w:szCs w:val="22"/>
        </w:rPr>
        <w:t>.</w:t>
      </w:r>
    </w:p>
    <w:p w14:paraId="43145D5A" w14:textId="77777777" w:rsidR="00BD569B" w:rsidRDefault="00BD569B" w:rsidP="002D509F">
      <w:pPr>
        <w:jc w:val="center"/>
      </w:pPr>
    </w:p>
    <w:p w14:paraId="7F4E1F02" w14:textId="77777777" w:rsidR="00BD569B" w:rsidRDefault="00BD569B" w:rsidP="002D509F">
      <w:pPr>
        <w:jc w:val="center"/>
      </w:pPr>
    </w:p>
    <w:p w14:paraId="73087D58" w14:textId="77777777" w:rsidR="00BD569B" w:rsidRDefault="00BD569B" w:rsidP="002D509F">
      <w:pPr>
        <w:jc w:val="center"/>
      </w:pPr>
    </w:p>
    <w:p w14:paraId="27BD8F48" w14:textId="77777777" w:rsidR="000910C9" w:rsidRPr="000910C9" w:rsidRDefault="000910C9" w:rsidP="000910C9"/>
    <w:p w14:paraId="2E2E8FCE" w14:textId="77777777" w:rsidR="000910C9" w:rsidRPr="000910C9" w:rsidRDefault="000910C9" w:rsidP="000910C9"/>
    <w:p w14:paraId="4B4F92B9" w14:textId="77777777" w:rsidR="000910C9" w:rsidRPr="000910C9" w:rsidRDefault="000910C9" w:rsidP="000910C9"/>
    <w:sectPr w:rsidR="000910C9" w:rsidRPr="000910C9" w:rsidSect="009D4B7C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1008" w:footer="28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8B7525" w14:textId="77777777" w:rsidR="00EE1D50" w:rsidRDefault="00EE1D50" w:rsidP="00BD569B">
      <w:pPr>
        <w:spacing w:after="0" w:line="240" w:lineRule="auto"/>
      </w:pPr>
      <w:r>
        <w:separator/>
      </w:r>
    </w:p>
  </w:endnote>
  <w:endnote w:type="continuationSeparator" w:id="0">
    <w:p w14:paraId="72A6B2AD" w14:textId="77777777" w:rsidR="00EE1D50" w:rsidRDefault="00EE1D50" w:rsidP="00BD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1144923"/>
      <w:docPartObj>
        <w:docPartGallery w:val="Page Numbers (Bottom of Page)"/>
        <w:docPartUnique/>
      </w:docPartObj>
    </w:sdtPr>
    <w:sdtEndPr>
      <w:rPr>
        <w:rFonts w:ascii="Adobe Kaiti Std R" w:eastAsia="Adobe Kaiti Std R" w:hAnsi="Adobe Kaiti Std R"/>
        <w:noProof/>
      </w:rPr>
    </w:sdtEndPr>
    <w:sdtContent>
      <w:p w14:paraId="1D0533E5" w14:textId="77777777" w:rsidR="000910C9" w:rsidRDefault="000910C9">
        <w:pPr>
          <w:pStyle w:val="Footer"/>
          <w:jc w:val="center"/>
        </w:pPr>
      </w:p>
      <w:p w14:paraId="6BA49DB9" w14:textId="77777777" w:rsidR="000910C9" w:rsidRDefault="000910C9" w:rsidP="000910C9">
        <w:pPr>
          <w:pStyle w:val="Footer"/>
          <w:jc w:val="center"/>
        </w:pPr>
        <w:r w:rsidRPr="000910C9">
          <w:rPr>
            <w:sz w:val="28"/>
            <w:szCs w:val="28"/>
          </w:rPr>
          <w:fldChar w:fldCharType="begin"/>
        </w:r>
        <w:r w:rsidRPr="000910C9">
          <w:rPr>
            <w:sz w:val="28"/>
            <w:szCs w:val="28"/>
          </w:rPr>
          <w:instrText xml:space="preserve"> PAGE   \* MERGEFORMAT </w:instrText>
        </w:r>
        <w:r w:rsidRPr="000910C9">
          <w:rPr>
            <w:sz w:val="28"/>
            <w:szCs w:val="28"/>
          </w:rPr>
          <w:fldChar w:fldCharType="separate"/>
        </w:r>
        <w:r w:rsidRPr="000910C9">
          <w:rPr>
            <w:noProof/>
            <w:sz w:val="28"/>
            <w:szCs w:val="28"/>
          </w:rPr>
          <w:t>2</w:t>
        </w:r>
        <w:r w:rsidRPr="000910C9">
          <w:rPr>
            <w:noProof/>
            <w:sz w:val="28"/>
            <w:szCs w:val="28"/>
          </w:rPr>
          <w:fldChar w:fldCharType="end"/>
        </w:r>
      </w:p>
    </w:sdtContent>
  </w:sdt>
  <w:p w14:paraId="2543B1A1" w14:textId="08179D19" w:rsidR="00BD569B" w:rsidRDefault="000910C9">
    <w:pPr>
      <w:pStyle w:val="Footer"/>
    </w:pPr>
    <w:r>
      <w:fldChar w:fldCharType="begin"/>
    </w:r>
    <w:r>
      <w:instrText xml:space="preserve"> DATE \@ "dd-MMM-yy" </w:instrText>
    </w:r>
    <w:r>
      <w:fldChar w:fldCharType="separate"/>
    </w:r>
    <w:r w:rsidR="00481049">
      <w:rPr>
        <w:noProof/>
      </w:rPr>
      <w:t>12-Jun-24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EA87C6" w14:textId="77777777" w:rsidR="00EE1D50" w:rsidRDefault="00EE1D50" w:rsidP="00BD569B">
      <w:pPr>
        <w:spacing w:after="0" w:line="240" w:lineRule="auto"/>
      </w:pPr>
      <w:r>
        <w:separator/>
      </w:r>
    </w:p>
  </w:footnote>
  <w:footnote w:type="continuationSeparator" w:id="0">
    <w:p w14:paraId="7B241301" w14:textId="77777777" w:rsidR="00EE1D50" w:rsidRDefault="00EE1D50" w:rsidP="00BD5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CB21EF" w14:textId="77777777" w:rsidR="00BD569B" w:rsidRDefault="00000000">
    <w:pPr>
      <w:pStyle w:val="Header"/>
    </w:pPr>
    <w:r>
      <w:rPr>
        <w:noProof/>
      </w:rPr>
      <w:pict w14:anchorId="196058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2" o:spid="_x0000_s1026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D73C9" w14:textId="77777777" w:rsidR="00BD569B" w:rsidRDefault="00000000">
    <w:pPr>
      <w:pStyle w:val="Header"/>
    </w:pPr>
    <w:r>
      <w:rPr>
        <w:noProof/>
      </w:rPr>
      <w:pict w14:anchorId="203174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3" o:spid="_x0000_s1027" type="#_x0000_t75" style="position:absolute;margin-left:0;margin-top:0;width:468pt;height:469.65pt;z-index:-251656192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  <w:r w:rsidR="000910C9">
      <w:rPr>
        <w:noProof/>
      </w:rPr>
      <w:drawing>
        <wp:inline distT="0" distB="0" distL="0" distR="0" wp14:anchorId="245AF867" wp14:editId="50F83AAB">
          <wp:extent cx="3076109" cy="498096"/>
          <wp:effectExtent l="0" t="0" r="0" b="0"/>
          <wp:docPr id="87117148" name="Picture 4" descr="A black background with purpl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117148" name="Picture 4" descr="A black background with purple squares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38" t="44578" r="14044" b="43680"/>
                  <a:stretch/>
                </pic:blipFill>
                <pic:spPr bwMode="auto">
                  <a:xfrm>
                    <a:off x="0" y="0"/>
                    <a:ext cx="3281249" cy="5313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CEEAE" w14:textId="77777777" w:rsidR="00BD569B" w:rsidRDefault="00000000">
    <w:pPr>
      <w:pStyle w:val="Header"/>
    </w:pPr>
    <w:r>
      <w:rPr>
        <w:noProof/>
      </w:rPr>
      <w:pict w14:anchorId="5DEF95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1" o:spid="_x0000_s1025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56A5"/>
    <w:multiLevelType w:val="multilevel"/>
    <w:tmpl w:val="C430ED4A"/>
    <w:numStyleLink w:val="projekatStil"/>
  </w:abstractNum>
  <w:abstractNum w:abstractNumId="1" w15:restartNumberingAfterBreak="0">
    <w:nsid w:val="08CF1DAB"/>
    <w:multiLevelType w:val="hybridMultilevel"/>
    <w:tmpl w:val="AF46A4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DE70B5"/>
    <w:multiLevelType w:val="multilevel"/>
    <w:tmpl w:val="C430ED4A"/>
    <w:numStyleLink w:val="projekatStil"/>
  </w:abstractNum>
  <w:abstractNum w:abstractNumId="3" w15:restartNumberingAfterBreak="0">
    <w:nsid w:val="278E1A39"/>
    <w:multiLevelType w:val="hybridMultilevel"/>
    <w:tmpl w:val="5C5C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174B7"/>
    <w:multiLevelType w:val="multilevel"/>
    <w:tmpl w:val="C430ED4A"/>
    <w:numStyleLink w:val="projekatStil"/>
  </w:abstractNum>
  <w:abstractNum w:abstractNumId="5" w15:restartNumberingAfterBreak="0">
    <w:nsid w:val="55AB5026"/>
    <w:multiLevelType w:val="multilevel"/>
    <w:tmpl w:val="C430ED4A"/>
    <w:styleLink w:val="projekatStil"/>
    <w:lvl w:ilvl="0">
      <w:start w:val="1"/>
      <w:numFmt w:val="decimal"/>
      <w:pStyle w:val="heding1"/>
      <w:lvlText w:val="%1."/>
      <w:lvlJc w:val="left"/>
      <w:pPr>
        <w:ind w:left="432" w:hanging="432"/>
      </w:pPr>
      <w:rPr>
        <w:rFonts w:ascii="Adobe Kaiti Std R" w:eastAsia="Adobe Kaiti Std R" w:hAnsi="Adobe Kaiti Std R" w:hint="eastAsia"/>
        <w:b/>
        <w:i w:val="0"/>
      </w:rPr>
    </w:lvl>
    <w:lvl w:ilvl="1">
      <w:start w:val="1"/>
      <w:numFmt w:val="decimal"/>
      <w:pStyle w:val="heding2"/>
      <w:lvlText w:val="%1.%2"/>
      <w:lvlJc w:val="left"/>
      <w:pPr>
        <w:tabs>
          <w:tab w:val="num" w:pos="1152"/>
        </w:tabs>
        <w:ind w:left="1224" w:hanging="576"/>
      </w:pPr>
      <w:rPr>
        <w:rFonts w:ascii="Adobe Kaiti Std R" w:eastAsia="Adobe Kaiti Std R" w:hAnsi="Adobe Kaiti Std R" w:hint="eastAsia"/>
        <w:b/>
        <w:i w:val="0"/>
      </w:rPr>
    </w:lvl>
    <w:lvl w:ilvl="2">
      <w:start w:val="1"/>
      <w:numFmt w:val="decimal"/>
      <w:pStyle w:val="heding3"/>
      <w:lvlText w:val="%1.%2.%3"/>
      <w:lvlJc w:val="right"/>
      <w:pPr>
        <w:tabs>
          <w:tab w:val="num" w:pos="2448"/>
        </w:tabs>
        <w:ind w:left="1296" w:firstLine="1080"/>
      </w:pPr>
      <w:rPr>
        <w:rFonts w:ascii="Adobe Kaiti Std R" w:eastAsia="Adobe Kaiti Std R" w:hAnsi="Adobe Kaiti Std R" w:hint="eastAsia"/>
        <w:b/>
        <w:i w:val="0"/>
      </w:rPr>
    </w:lvl>
    <w:lvl w:ilvl="3">
      <w:start w:val="1"/>
      <w:numFmt w:val="decimal"/>
      <w:pStyle w:val="heding4"/>
      <w:lvlText w:val="%1.%2.%3.%4"/>
      <w:lvlJc w:val="left"/>
      <w:pPr>
        <w:tabs>
          <w:tab w:val="num" w:pos="2592"/>
        </w:tabs>
        <w:ind w:left="1944" w:firstLine="72"/>
      </w:pPr>
      <w:rPr>
        <w:rFonts w:ascii="Adobe Kaiti Std R" w:eastAsia="Adobe Kaiti Std R" w:hAnsi="Adobe Kaiti Std R" w:hint="eastAsia"/>
        <w:b/>
        <w:i w:val="0"/>
      </w:rPr>
    </w:lvl>
    <w:lvl w:ilvl="4">
      <w:start w:val="1"/>
      <w:numFmt w:val="lowerLetter"/>
      <w:lvlText w:val="%5."/>
      <w:lvlJc w:val="left"/>
      <w:pPr>
        <w:ind w:left="282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966"/>
        </w:tabs>
        <w:ind w:left="33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70"/>
        </w:tabs>
        <w:ind w:left="38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838" w:hanging="360"/>
      </w:pPr>
      <w:rPr>
        <w:rFonts w:hint="default"/>
      </w:rPr>
    </w:lvl>
  </w:abstractNum>
  <w:abstractNum w:abstractNumId="6" w15:restartNumberingAfterBreak="0">
    <w:nsid w:val="5B9D60A2"/>
    <w:multiLevelType w:val="multilevel"/>
    <w:tmpl w:val="C430ED4A"/>
    <w:numStyleLink w:val="projekatStil"/>
  </w:abstractNum>
  <w:abstractNum w:abstractNumId="7" w15:restartNumberingAfterBreak="0">
    <w:nsid w:val="641C58F1"/>
    <w:multiLevelType w:val="multilevel"/>
    <w:tmpl w:val="C430ED4A"/>
    <w:numStyleLink w:val="projekatStil"/>
  </w:abstractNum>
  <w:abstractNum w:abstractNumId="8" w15:restartNumberingAfterBreak="0">
    <w:nsid w:val="6444624A"/>
    <w:multiLevelType w:val="multilevel"/>
    <w:tmpl w:val="C430ED4A"/>
    <w:numStyleLink w:val="projekatStil"/>
  </w:abstractNum>
  <w:abstractNum w:abstractNumId="9" w15:restartNumberingAfterBreak="0">
    <w:nsid w:val="67323519"/>
    <w:multiLevelType w:val="multilevel"/>
    <w:tmpl w:val="C430ED4A"/>
    <w:numStyleLink w:val="projekatStil"/>
  </w:abstractNum>
  <w:abstractNum w:abstractNumId="10" w15:restartNumberingAfterBreak="0">
    <w:nsid w:val="741C3781"/>
    <w:multiLevelType w:val="multilevel"/>
    <w:tmpl w:val="C430ED4A"/>
    <w:numStyleLink w:val="projekatStil"/>
  </w:abstractNum>
  <w:abstractNum w:abstractNumId="11" w15:restartNumberingAfterBreak="0">
    <w:nsid w:val="7E9E4403"/>
    <w:multiLevelType w:val="multilevel"/>
    <w:tmpl w:val="C430ED4A"/>
    <w:numStyleLink w:val="projekatStil"/>
  </w:abstractNum>
  <w:num w:numId="1" w16cid:durableId="1000158545">
    <w:abstractNumId w:val="3"/>
  </w:num>
  <w:num w:numId="2" w16cid:durableId="2016610559">
    <w:abstractNumId w:val="5"/>
  </w:num>
  <w:num w:numId="3" w16cid:durableId="535238586">
    <w:abstractNumId w:val="9"/>
  </w:num>
  <w:num w:numId="4" w16cid:durableId="115295559">
    <w:abstractNumId w:val="10"/>
  </w:num>
  <w:num w:numId="5" w16cid:durableId="1383091915">
    <w:abstractNumId w:val="2"/>
  </w:num>
  <w:num w:numId="6" w16cid:durableId="2017684983">
    <w:abstractNumId w:val="8"/>
  </w:num>
  <w:num w:numId="7" w16cid:durableId="638654008">
    <w:abstractNumId w:val="0"/>
  </w:num>
  <w:num w:numId="8" w16cid:durableId="403770374">
    <w:abstractNumId w:val="11"/>
  </w:num>
  <w:num w:numId="9" w16cid:durableId="45760331">
    <w:abstractNumId w:val="6"/>
  </w:num>
  <w:num w:numId="10" w16cid:durableId="1811092418">
    <w:abstractNumId w:val="4"/>
  </w:num>
  <w:num w:numId="11" w16cid:durableId="1003630213">
    <w:abstractNumId w:val="7"/>
  </w:num>
  <w:num w:numId="12" w16cid:durableId="2028023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>
      <o:colormru v:ext="edit" colors="#f3f4fb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488"/>
    <w:rsid w:val="00033D74"/>
    <w:rsid w:val="000910C9"/>
    <w:rsid w:val="000C1155"/>
    <w:rsid w:val="0012676B"/>
    <w:rsid w:val="001B1BC1"/>
    <w:rsid w:val="001D309B"/>
    <w:rsid w:val="00223F36"/>
    <w:rsid w:val="002354A2"/>
    <w:rsid w:val="002539E7"/>
    <w:rsid w:val="00284F53"/>
    <w:rsid w:val="002932E5"/>
    <w:rsid w:val="002B40FA"/>
    <w:rsid w:val="002D509F"/>
    <w:rsid w:val="00335D5B"/>
    <w:rsid w:val="00336D8D"/>
    <w:rsid w:val="003B67FC"/>
    <w:rsid w:val="00481049"/>
    <w:rsid w:val="005835C1"/>
    <w:rsid w:val="00597E1C"/>
    <w:rsid w:val="006C1488"/>
    <w:rsid w:val="00721278"/>
    <w:rsid w:val="00753640"/>
    <w:rsid w:val="007551B9"/>
    <w:rsid w:val="007A4F24"/>
    <w:rsid w:val="00805832"/>
    <w:rsid w:val="00826A13"/>
    <w:rsid w:val="009D4B7C"/>
    <w:rsid w:val="00A66300"/>
    <w:rsid w:val="00AC7E71"/>
    <w:rsid w:val="00AF5EC1"/>
    <w:rsid w:val="00B149BB"/>
    <w:rsid w:val="00B737F9"/>
    <w:rsid w:val="00B970DA"/>
    <w:rsid w:val="00BD569B"/>
    <w:rsid w:val="00D20243"/>
    <w:rsid w:val="00DF77AA"/>
    <w:rsid w:val="00E0328C"/>
    <w:rsid w:val="00E07646"/>
    <w:rsid w:val="00E91829"/>
    <w:rsid w:val="00EE1D50"/>
    <w:rsid w:val="00F27065"/>
    <w:rsid w:val="00FC725E"/>
    <w:rsid w:val="00F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3f4fb"/>
    </o:shapedefaults>
    <o:shapelayout v:ext="edit">
      <o:idmap v:ext="edit" data="2"/>
    </o:shapelayout>
  </w:shapeDefaults>
  <w:decimalSymbol w:val="."/>
  <w:listSeparator w:val=","/>
  <w14:docId w14:val="376514CB"/>
  <w15:chartTrackingRefBased/>
  <w15:docId w15:val="{E4D54781-98A9-44A8-9161-020F376B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8C"/>
  </w:style>
  <w:style w:type="paragraph" w:styleId="Heading1">
    <w:name w:val="heading 1"/>
    <w:basedOn w:val="Normal"/>
    <w:next w:val="Normal"/>
    <w:link w:val="Heading1Char"/>
    <w:uiPriority w:val="9"/>
    <w:qFormat/>
    <w:rsid w:val="0059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69B"/>
  </w:style>
  <w:style w:type="paragraph" w:styleId="Footer">
    <w:name w:val="footer"/>
    <w:basedOn w:val="Normal"/>
    <w:link w:val="Foot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69B"/>
  </w:style>
  <w:style w:type="paragraph" w:customStyle="1" w:styleId="podnaslov">
    <w:name w:val="podnaslov"/>
    <w:basedOn w:val="Subtitle"/>
    <w:link w:val="podnaslovChar"/>
    <w:qFormat/>
    <w:rsid w:val="00A66300"/>
    <w:pPr>
      <w:spacing w:line="240" w:lineRule="auto"/>
    </w:pPr>
    <w:rPr>
      <w:rFonts w:ascii="Adobe Kaiti Std R" w:hAnsi="Adobe Kaiti Std R"/>
      <w:color w:val="7030A0"/>
      <w:sz w:val="20"/>
    </w:rPr>
  </w:style>
  <w:style w:type="character" w:customStyle="1" w:styleId="podnaslovChar">
    <w:name w:val="podnaslov Char"/>
    <w:basedOn w:val="DefaultParagraphFont"/>
    <w:link w:val="podnaslov"/>
    <w:rsid w:val="00A66300"/>
    <w:rPr>
      <w:rFonts w:ascii="Adobe Kaiti Std R" w:eastAsiaTheme="majorEastAsia" w:hAnsi="Adobe Kaiti Std R" w:cstheme="majorBidi"/>
      <w:color w:val="7030A0"/>
      <w:spacing w:val="15"/>
      <w:sz w:val="20"/>
      <w:szCs w:val="28"/>
    </w:rPr>
  </w:style>
  <w:style w:type="paragraph" w:customStyle="1" w:styleId="naslov">
    <w:name w:val="naslov"/>
    <w:basedOn w:val="Title"/>
    <w:link w:val="naslovChar"/>
    <w:qFormat/>
    <w:rsid w:val="00A66300"/>
    <w:pPr>
      <w:spacing w:after="0"/>
      <w:jc w:val="center"/>
    </w:pPr>
    <w:rPr>
      <w:rFonts w:ascii="Adobe Kaiti Std R" w:hAnsi="Adobe Kaiti Std R"/>
      <w:b/>
      <w:color w:val="501549" w:themeColor="accent5" w:themeShade="80"/>
    </w:rPr>
  </w:style>
  <w:style w:type="character" w:customStyle="1" w:styleId="naslovChar">
    <w:name w:val="naslov Char"/>
    <w:basedOn w:val="TitleChar"/>
    <w:link w:val="naslov"/>
    <w:rsid w:val="00A66300"/>
    <w:rPr>
      <w:rFonts w:ascii="Adobe Kaiti Std R" w:eastAsiaTheme="majorEastAsia" w:hAnsi="Adobe Kaiti Std R" w:cstheme="majorBidi"/>
      <w:b/>
      <w:color w:val="501549" w:themeColor="accent5" w:themeShade="80"/>
      <w:spacing w:val="-10"/>
      <w:kern w:val="28"/>
      <w:sz w:val="56"/>
      <w:szCs w:val="56"/>
    </w:rPr>
  </w:style>
  <w:style w:type="paragraph" w:customStyle="1" w:styleId="heding1">
    <w:name w:val="heding1"/>
    <w:basedOn w:val="Heading1"/>
    <w:link w:val="heding1Char"/>
    <w:qFormat/>
    <w:rsid w:val="00721278"/>
    <w:pPr>
      <w:numPr>
        <w:numId w:val="11"/>
      </w:numPr>
    </w:pPr>
    <w:rPr>
      <w:rFonts w:ascii="Adobe Kaiti Std R" w:hAnsi="Adobe Kaiti Std R"/>
      <w:b/>
      <w:color w:val="501549" w:themeColor="accent5" w:themeShade="80"/>
    </w:rPr>
  </w:style>
  <w:style w:type="character" w:customStyle="1" w:styleId="heding1Char">
    <w:name w:val="heding1 Char"/>
    <w:basedOn w:val="Heading1Char"/>
    <w:link w:val="heding1"/>
    <w:rsid w:val="00721278"/>
    <w:rPr>
      <w:rFonts w:ascii="Adobe Kaiti Std R" w:eastAsiaTheme="majorEastAsia" w:hAnsi="Adobe Kaiti Std R" w:cstheme="majorBidi"/>
      <w:b/>
      <w:color w:val="501549" w:themeColor="accent5" w:themeShade="80"/>
      <w:sz w:val="40"/>
      <w:szCs w:val="40"/>
    </w:rPr>
  </w:style>
  <w:style w:type="paragraph" w:customStyle="1" w:styleId="heding2">
    <w:name w:val="heding 2"/>
    <w:basedOn w:val="Heading2"/>
    <w:link w:val="heding2Char"/>
    <w:qFormat/>
    <w:rsid w:val="00335D5B"/>
    <w:pPr>
      <w:numPr>
        <w:ilvl w:val="1"/>
        <w:numId w:val="11"/>
      </w:numPr>
      <w:spacing w:line="360" w:lineRule="auto"/>
    </w:pPr>
    <w:rPr>
      <w:rFonts w:ascii="Adobe Kaiti Std R" w:hAnsi="Adobe Kaiti Std R"/>
      <w:b/>
      <w:color w:val="5D1955"/>
      <w:sz w:val="28"/>
    </w:rPr>
  </w:style>
  <w:style w:type="character" w:customStyle="1" w:styleId="heding2Char">
    <w:name w:val="heding 2 Char"/>
    <w:basedOn w:val="Heading2Char"/>
    <w:link w:val="heding2"/>
    <w:rsid w:val="00F27065"/>
    <w:rPr>
      <w:rFonts w:ascii="Adobe Kaiti Std R" w:eastAsiaTheme="majorEastAsia" w:hAnsi="Adobe Kaiti Std R" w:cstheme="majorBidi"/>
      <w:b/>
      <w:color w:val="5D1955"/>
      <w:sz w:val="28"/>
      <w:szCs w:val="32"/>
    </w:rPr>
  </w:style>
  <w:style w:type="paragraph" w:customStyle="1" w:styleId="heding3">
    <w:name w:val="heding3"/>
    <w:basedOn w:val="Heading3"/>
    <w:link w:val="heding3Char"/>
    <w:qFormat/>
    <w:rsid w:val="00335D5B"/>
    <w:pPr>
      <w:numPr>
        <w:ilvl w:val="2"/>
        <w:numId w:val="11"/>
      </w:numPr>
    </w:pPr>
    <w:rPr>
      <w:rFonts w:ascii="Adobe Kaiti Std R" w:hAnsi="Adobe Kaiti Std R"/>
      <w:b/>
      <w:color w:val="591751"/>
      <w:sz w:val="26"/>
    </w:rPr>
  </w:style>
  <w:style w:type="character" w:customStyle="1" w:styleId="heding3Char">
    <w:name w:val="heding3 Char"/>
    <w:basedOn w:val="Heading3Char"/>
    <w:link w:val="heding3"/>
    <w:rsid w:val="00F27065"/>
    <w:rPr>
      <w:rFonts w:ascii="Adobe Kaiti Std R" w:eastAsiaTheme="majorEastAsia" w:hAnsi="Adobe Kaiti Std R" w:cstheme="majorBidi"/>
      <w:b/>
      <w:color w:val="591751"/>
      <w:sz w:val="26"/>
      <w:szCs w:val="28"/>
    </w:rPr>
  </w:style>
  <w:style w:type="paragraph" w:customStyle="1" w:styleId="heding4">
    <w:name w:val="heding4"/>
    <w:basedOn w:val="Heading4"/>
    <w:link w:val="heding4Char"/>
    <w:qFormat/>
    <w:rsid w:val="00335D5B"/>
    <w:pPr>
      <w:numPr>
        <w:ilvl w:val="3"/>
        <w:numId w:val="11"/>
      </w:numPr>
      <w:spacing w:line="360" w:lineRule="auto"/>
    </w:pPr>
    <w:rPr>
      <w:rFonts w:ascii="Adobe Kaiti Std R" w:hAnsi="Adobe Kaiti Std R"/>
      <w:b/>
      <w:i w:val="0"/>
      <w:color w:val="6D1D63"/>
    </w:rPr>
  </w:style>
  <w:style w:type="character" w:customStyle="1" w:styleId="heding4Char">
    <w:name w:val="heding4 Char"/>
    <w:basedOn w:val="Heading4Char"/>
    <w:link w:val="heding4"/>
    <w:rsid w:val="00F27065"/>
    <w:rPr>
      <w:rFonts w:ascii="Adobe Kaiti Std R" w:eastAsiaTheme="majorEastAsia" w:hAnsi="Adobe Kaiti Std R" w:cstheme="majorBidi"/>
      <w:b/>
      <w:i w:val="0"/>
      <w:iCs/>
      <w:color w:val="6D1D63"/>
    </w:rPr>
  </w:style>
  <w:style w:type="numbering" w:customStyle="1" w:styleId="projekatStil">
    <w:name w:val="projekatStil"/>
    <w:uiPriority w:val="99"/>
    <w:rsid w:val="00335D5B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335D5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35D5B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D309B"/>
    <w:pPr>
      <w:spacing w:after="0"/>
      <w:ind w:left="48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D5B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35D5B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35D5B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35D5B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35D5B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35D5B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5D5B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2B40FA"/>
    <w:pPr>
      <w:spacing w:after="0" w:line="240" w:lineRule="auto"/>
    </w:pPr>
  </w:style>
  <w:style w:type="table" w:styleId="TableGrid">
    <w:name w:val="Table Grid"/>
    <w:basedOn w:val="TableNormal"/>
    <w:uiPriority w:val="39"/>
    <w:rsid w:val="002B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2B40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uk\Downloads\projekatSabl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7E4EB-3AC0-402F-8832-16C89E9DC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projekatSablon.dotx</Template>
  <TotalTime>42</TotalTime>
  <Pages>6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Vojin</dc:creator>
  <cp:keywords/>
  <dc:description/>
  <cp:lastModifiedBy>Наталија Гвозденовић</cp:lastModifiedBy>
  <cp:revision>9</cp:revision>
  <dcterms:created xsi:type="dcterms:W3CDTF">2024-03-09T12:29:00Z</dcterms:created>
  <dcterms:modified xsi:type="dcterms:W3CDTF">2024-06-12T00:25:00Z</dcterms:modified>
</cp:coreProperties>
</file>