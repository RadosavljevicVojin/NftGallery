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552CE776" w14:textId="7F78A40A" w:rsidR="00A66300" w:rsidRPr="00AC7E71" w:rsidRDefault="00166F75" w:rsidP="00AC7E71">
      <w:pPr>
        <w:pStyle w:val="podnaslov"/>
        <w:spacing w:after="0"/>
      </w:pPr>
      <w:r>
        <w:rPr>
          <w:rFonts w:hint="eastAsia"/>
          <w:color w:val="501549" w:themeColor="accent5" w:themeShade="80"/>
          <w:spacing w:val="-10"/>
          <w:kern w:val="28"/>
          <w:szCs w:val="20"/>
          <w14:ligatures w14:val="none"/>
        </w:rPr>
        <w:t>03.04.2024</w:t>
      </w:r>
      <w:r>
        <w:rPr>
          <w:noProof/>
        </w:rPr>
        <w:t xml:space="preserve"> </w:t>
      </w:r>
      <w:r w:rsidR="00223F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684A9" wp14:editId="0B8C0FC7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E780C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79B03E0C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79493C74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684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28DE780C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79B03E0C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79493C74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36B88C22" w14:textId="77777777" w:rsidR="00033D74" w:rsidRDefault="00033D74" w:rsidP="00A66300">
      <w:pPr>
        <w:pStyle w:val="naslov"/>
      </w:pPr>
    </w:p>
    <w:p w14:paraId="60E4CE44" w14:textId="04437A61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484871">
        <w:t>odobravanja zahteva</w:t>
      </w:r>
    </w:p>
    <w:p w14:paraId="44C9DF58" w14:textId="3BBE43A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</w:t>
      </w:r>
      <w:r w:rsidR="00F25EA3">
        <w:rPr>
          <w:sz w:val="28"/>
        </w:rPr>
        <w:t>1</w:t>
      </w:r>
    </w:p>
    <w:p w14:paraId="0F8A083E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7460A9B" wp14:editId="75119075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DAC3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573312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4F1745" w14:textId="77777777" w:rsidR="00033D74" w:rsidRDefault="00033D74" w:rsidP="00A66300">
      <w:pPr>
        <w:pStyle w:val="podnaslov"/>
      </w:pPr>
    </w:p>
    <w:p w14:paraId="303CBB30" w14:textId="77777777" w:rsidR="00033D74" w:rsidRDefault="00033D74" w:rsidP="00A66300">
      <w:pPr>
        <w:pStyle w:val="podnaslov"/>
      </w:pPr>
    </w:p>
    <w:p w14:paraId="24E5E380" w14:textId="77777777" w:rsidR="00033D74" w:rsidRDefault="00033D74" w:rsidP="00A66300">
      <w:pPr>
        <w:pStyle w:val="podnaslov"/>
      </w:pPr>
    </w:p>
    <w:p w14:paraId="22556EC8" w14:textId="77777777" w:rsidR="00033D74" w:rsidRDefault="00033D74" w:rsidP="00033D74">
      <w:pPr>
        <w:pStyle w:val="naslov"/>
        <w:jc w:val="left"/>
      </w:pPr>
    </w:p>
    <w:p w14:paraId="4287BADC" w14:textId="77777777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27358F5F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6C185958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7D28737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13E35941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13E3DA2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45B319C2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4CC9EAA1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793B0863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68BDBF5D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5263474C" w14:textId="355BDFB1" w:rsidR="00223F36" w:rsidRPr="00223F36" w:rsidRDefault="00562EC2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 Radosavljević</w:t>
            </w:r>
          </w:p>
        </w:tc>
      </w:tr>
      <w:tr w:rsidR="00223F36" w:rsidRPr="00223F36" w14:paraId="27321328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02EFF794" w14:textId="22004358" w:rsidR="00223F36" w:rsidRPr="00223F36" w:rsidRDefault="00166F75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 w:hint="eastAsia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0</w:t>
            </w:r>
            <w:r>
              <w:rPr>
                <w:rFonts w:ascii="Adobe Kaiti Std R" w:eastAsiaTheme="majorEastAsia" w:hAnsi="Adobe Kaiti Std R" w:cstheme="majorBidi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4</w:t>
            </w:r>
            <w:r>
              <w:rPr>
                <w:rFonts w:ascii="Adobe Kaiti Std R" w:eastAsiaTheme="majorEastAsia" w:hAnsi="Adobe Kaiti Std R" w:cstheme="majorBidi" w:hint="eastAsia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.04.2024</w:t>
            </w:r>
          </w:p>
        </w:tc>
        <w:tc>
          <w:tcPr>
            <w:tcW w:w="2158" w:type="dxa"/>
            <w:shd w:val="clear" w:color="auto" w:fill="DCC5ED"/>
          </w:tcPr>
          <w:p w14:paraId="4AF9A2E9" w14:textId="0E40BE8A" w:rsidR="00223F36" w:rsidRPr="00223F36" w:rsidRDefault="00166F75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BD92DE"/>
          </w:tcPr>
          <w:p w14:paraId="65EB9CB0" w14:textId="0FEE7820" w:rsidR="00223F36" w:rsidRPr="00223F36" w:rsidRDefault="00166F75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Dodata sugestija iz FR faze</w:t>
            </w:r>
          </w:p>
        </w:tc>
        <w:tc>
          <w:tcPr>
            <w:tcW w:w="2335" w:type="dxa"/>
            <w:shd w:val="clear" w:color="auto" w:fill="DCC5ED"/>
          </w:tcPr>
          <w:p w14:paraId="1AE6E6D4" w14:textId="765D4824" w:rsidR="00223F36" w:rsidRPr="00223F36" w:rsidRDefault="00166F75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 Radosavljević</w:t>
            </w:r>
          </w:p>
        </w:tc>
      </w:tr>
      <w:tr w:rsidR="00223F36" w:rsidRPr="00223F36" w14:paraId="1696AAD8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715AB97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25649354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E74BE55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7FB67AEC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D24E4BB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B679F9D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1634764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8B69CD2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0AB07CB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C56D8F9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ACECDAE" w14:textId="77777777" w:rsidR="00284F53" w:rsidRDefault="00284F53" w:rsidP="00F27065">
      <w:pPr>
        <w:pStyle w:val="naslov"/>
        <w:ind w:left="3600"/>
        <w:jc w:val="left"/>
      </w:pPr>
    </w:p>
    <w:p w14:paraId="5AB5648D" w14:textId="77777777" w:rsidR="00284F53" w:rsidRDefault="00284F53" w:rsidP="00F27065">
      <w:pPr>
        <w:pStyle w:val="naslov"/>
        <w:ind w:left="3600"/>
        <w:jc w:val="left"/>
      </w:pPr>
    </w:p>
    <w:p w14:paraId="7BDF54FA" w14:textId="77777777" w:rsidR="00284F53" w:rsidRDefault="00284F53" w:rsidP="00F27065">
      <w:pPr>
        <w:pStyle w:val="naslov"/>
        <w:ind w:left="3600"/>
        <w:jc w:val="left"/>
      </w:pPr>
    </w:p>
    <w:p w14:paraId="41CC0045" w14:textId="77777777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4A331DE0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60DE6CE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E5C2ACC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0E2DCA1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A36E48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6E9F94A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90D7B74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545D673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340D44A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91D04E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95212F1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CAD9F83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BCD3702" w14:textId="77777777" w:rsidR="00721278" w:rsidRDefault="00721278" w:rsidP="002D509F">
      <w:pPr>
        <w:jc w:val="center"/>
        <w:rPr>
          <w:sz w:val="20"/>
          <w:szCs w:val="20"/>
        </w:rPr>
      </w:pPr>
    </w:p>
    <w:p w14:paraId="3AC44070" w14:textId="77777777" w:rsidR="00721278" w:rsidRDefault="00721278" w:rsidP="002D509F">
      <w:pPr>
        <w:jc w:val="center"/>
        <w:rPr>
          <w:sz w:val="20"/>
          <w:szCs w:val="20"/>
        </w:rPr>
      </w:pPr>
    </w:p>
    <w:p w14:paraId="15E8D425" w14:textId="77777777" w:rsidR="00721278" w:rsidRDefault="00721278" w:rsidP="002D509F">
      <w:pPr>
        <w:jc w:val="center"/>
        <w:rPr>
          <w:sz w:val="20"/>
          <w:szCs w:val="20"/>
        </w:rPr>
      </w:pPr>
    </w:p>
    <w:p w14:paraId="201F3F8C" w14:textId="77777777" w:rsidR="00721278" w:rsidRDefault="00721278" w:rsidP="002D509F">
      <w:pPr>
        <w:jc w:val="center"/>
        <w:rPr>
          <w:sz w:val="20"/>
          <w:szCs w:val="20"/>
        </w:rPr>
      </w:pPr>
    </w:p>
    <w:p w14:paraId="69D5A8DC" w14:textId="77777777" w:rsidR="00721278" w:rsidRDefault="00721278" w:rsidP="00721278"/>
    <w:p w14:paraId="44BBF94E" w14:textId="77777777" w:rsidR="00BD569B" w:rsidRDefault="00284F53" w:rsidP="00284F53">
      <w:pPr>
        <w:pStyle w:val="heding1"/>
      </w:pPr>
      <w:bookmarkStart w:id="0" w:name="_Toc160804666"/>
      <w:r>
        <w:lastRenderedPageBreak/>
        <w:t>Uvod</w:t>
      </w:r>
      <w:bookmarkEnd w:id="0"/>
    </w:p>
    <w:p w14:paraId="7A580910" w14:textId="77777777" w:rsidR="00284F53" w:rsidRDefault="00284F53" w:rsidP="00284F53">
      <w:pPr>
        <w:pStyle w:val="heding2"/>
      </w:pPr>
      <w:bookmarkStart w:id="1" w:name="_Toc160804667"/>
      <w:r>
        <w:t>Rezime</w:t>
      </w:r>
      <w:bookmarkEnd w:id="1"/>
    </w:p>
    <w:p w14:paraId="1E60A1F3" w14:textId="77777777" w:rsidR="00571299" w:rsidRPr="002B3093" w:rsidRDefault="00571299" w:rsidP="00571299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Definisanje scenarija upotrebe prilikom odobravanja korisnickih zahteva, sa primerima odgovarajućih html stranica.</w:t>
      </w:r>
    </w:p>
    <w:p w14:paraId="7C31B9EB" w14:textId="77777777" w:rsidR="00284F53" w:rsidRDefault="00284F53" w:rsidP="00284F53">
      <w:pPr>
        <w:pStyle w:val="heding2"/>
      </w:pPr>
      <w:bookmarkStart w:id="2" w:name="_Toc160804668"/>
      <w:r>
        <w:t>Namena dokumenta i ciljne grupe</w:t>
      </w:r>
      <w:bookmarkEnd w:id="2"/>
    </w:p>
    <w:p w14:paraId="1AB679FD" w14:textId="77777777" w:rsidR="00571299" w:rsidRPr="002B3093" w:rsidRDefault="00571299" w:rsidP="00571299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Dokument će koristiti svi članovi projektong tima u razvoju projekta I testiranju a može se koristiti I pri pisanju uputstva za upotrebu.</w:t>
      </w:r>
    </w:p>
    <w:p w14:paraId="65729E13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79271D75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bookmarkStart w:id="4" w:name="_Hlk160884211"/>
      <w:r w:rsidRPr="002B3093">
        <w:rPr>
          <w:b w:val="0"/>
          <w:bCs/>
          <w:sz w:val="22"/>
          <w:szCs w:val="22"/>
        </w:rPr>
        <w:t>Projektni zadatak</w:t>
      </w:r>
    </w:p>
    <w:p w14:paraId="6CA21A8C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Uputstvo za pisanje specifikacije scenarija upotrebe funkcionalnosti</w:t>
      </w:r>
    </w:p>
    <w:p w14:paraId="21E14F3E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Guidelines – Use Case, Rational Unified Process 2000</w:t>
      </w:r>
    </w:p>
    <w:p w14:paraId="5BA9C408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Guidelines - Use Case Storyboard, Rational Unified Process 2000</w:t>
      </w:r>
    </w:p>
    <w:bookmarkEnd w:id="4"/>
    <w:p w14:paraId="1AD23DD3" w14:textId="77777777" w:rsidR="00CE5B0F" w:rsidRDefault="00CE5B0F" w:rsidP="00CE5B0F">
      <w:pPr>
        <w:pStyle w:val="heding2"/>
        <w:numPr>
          <w:ilvl w:val="0"/>
          <w:numId w:val="0"/>
        </w:numPr>
        <w:ind w:left="1224"/>
      </w:pPr>
    </w:p>
    <w:p w14:paraId="0E9A961B" w14:textId="77777777" w:rsidR="00033D74" w:rsidRDefault="00033D74" w:rsidP="00284F53">
      <w:pPr>
        <w:pStyle w:val="heding2"/>
      </w:pPr>
      <w:bookmarkStart w:id="5" w:name="_Toc160804670"/>
      <w:r>
        <w:t>Otvorena pitanja</w:t>
      </w:r>
      <w:bookmarkEnd w:id="5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854B27" w:rsidRPr="00223F36" w14:paraId="216EC86A" w14:textId="77777777" w:rsidTr="00D25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62243CDB" w14:textId="77777777" w:rsidR="00854B27" w:rsidRPr="00223F36" w:rsidRDefault="00854B27" w:rsidP="00D25078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233F93DF" w14:textId="77777777" w:rsidR="00854B27" w:rsidRPr="00223F36" w:rsidRDefault="00854B27" w:rsidP="00D25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918A495" w14:textId="77777777" w:rsidR="00854B27" w:rsidRPr="001D33AD" w:rsidRDefault="00854B27" w:rsidP="00D25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854B27" w:rsidRPr="00223F36" w14:paraId="30D3CC0D" w14:textId="77777777" w:rsidTr="00D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320B4DA5" w14:textId="4FF57335" w:rsidR="00854B27" w:rsidRPr="00223F36" w:rsidRDefault="00854B27" w:rsidP="00D25078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76AE8330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1FEBB6E2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854B27" w:rsidRPr="00223F36" w14:paraId="1C0AE2BF" w14:textId="77777777" w:rsidTr="00D25078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4847E14B" w14:textId="77777777" w:rsidR="00854B27" w:rsidRPr="00223F36" w:rsidRDefault="00854B27" w:rsidP="00D25078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89ADA88" w14:textId="77777777" w:rsidR="00854B27" w:rsidRPr="00223F36" w:rsidRDefault="00854B27" w:rsidP="00D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37BE568B" w14:textId="77777777" w:rsidR="00854B27" w:rsidRPr="00223F36" w:rsidRDefault="00854B27" w:rsidP="00D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854B27" w:rsidRPr="00223F36" w14:paraId="5FAA2BAD" w14:textId="77777777" w:rsidTr="00D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68A98177" w14:textId="77777777" w:rsidR="00854B27" w:rsidRPr="00223F36" w:rsidRDefault="00854B27" w:rsidP="00D25078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49D8A864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17C0EF54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171CAFB1" w14:textId="77777777" w:rsidR="002B3093" w:rsidRDefault="002B3093" w:rsidP="002B3093">
      <w:pPr>
        <w:pStyle w:val="heding2"/>
        <w:numPr>
          <w:ilvl w:val="0"/>
          <w:numId w:val="0"/>
        </w:numPr>
        <w:ind w:left="1224"/>
      </w:pPr>
    </w:p>
    <w:p w14:paraId="5B7D441A" w14:textId="5ABC0BE8" w:rsidR="00033D74" w:rsidRPr="00033D74" w:rsidRDefault="00033D74" w:rsidP="00033D74">
      <w:pPr>
        <w:pStyle w:val="heding1"/>
      </w:pPr>
      <w:bookmarkStart w:id="6" w:name="_Toc160804671"/>
      <w:r w:rsidRPr="00033D74">
        <w:t xml:space="preserve">Scenario </w:t>
      </w:r>
      <w:bookmarkEnd w:id="6"/>
      <w:r w:rsidR="002B3093">
        <w:t>odobravanja korisničkih zahteva</w:t>
      </w:r>
    </w:p>
    <w:p w14:paraId="6FAA7F6C" w14:textId="77777777" w:rsidR="00721278" w:rsidRDefault="00033D74" w:rsidP="00721278">
      <w:pPr>
        <w:pStyle w:val="heding2"/>
      </w:pPr>
      <w:bookmarkStart w:id="7" w:name="_Toc160804672"/>
      <w:r>
        <w:t>Kratak opis</w:t>
      </w:r>
      <w:bookmarkEnd w:id="7"/>
    </w:p>
    <w:p w14:paraId="7AE7343D" w14:textId="77777777" w:rsidR="00CE5B0F" w:rsidRPr="002B3093" w:rsidRDefault="00CE5B0F" w:rsidP="00CE5B0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  <w:lang w:val="sr-Latn-RS"/>
        </w:rPr>
      </w:pPr>
      <w:r w:rsidRPr="002B3093">
        <w:rPr>
          <w:b w:val="0"/>
          <w:bCs/>
          <w:sz w:val="22"/>
          <w:szCs w:val="22"/>
        </w:rPr>
        <w:t>Jedna od uloga administratora je da odobrava zahteve za registraciju korisnika.</w:t>
      </w:r>
    </w:p>
    <w:p w14:paraId="12CBF87B" w14:textId="77777777" w:rsidR="00033D74" w:rsidRPr="00CE5B0F" w:rsidRDefault="00033D74" w:rsidP="00721278">
      <w:pPr>
        <w:pStyle w:val="heding2"/>
      </w:pPr>
      <w:bookmarkStart w:id="8" w:name="_Toc160804673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8"/>
    </w:p>
    <w:p w14:paraId="360844F3" w14:textId="77777777" w:rsidR="00CE5B0F" w:rsidRDefault="000C0A03" w:rsidP="00CE5B0F">
      <w:pPr>
        <w:pStyle w:val="heding3"/>
        <w:rPr>
          <w:sz w:val="28"/>
        </w:rPr>
      </w:pPr>
      <w:r w:rsidRPr="000C0A03">
        <w:rPr>
          <w:sz w:val="28"/>
        </w:rPr>
        <w:t>Administrator se nalazi na stranici za odobravanje zahteva</w:t>
      </w:r>
    </w:p>
    <w:p w14:paraId="7649F5F1" w14:textId="77777777" w:rsidR="000C0A03" w:rsidRPr="002B3093" w:rsidRDefault="000C0A03" w:rsidP="000C0A03">
      <w:pPr>
        <w:pStyle w:val="heding3"/>
        <w:numPr>
          <w:ilvl w:val="0"/>
          <w:numId w:val="0"/>
        </w:numPr>
        <w:ind w:left="2376"/>
        <w:rPr>
          <w:rFonts w:ascii="Segoe UI Emoji" w:hAnsi="Segoe UI Emoji" w:cs="Segoe UI Emoji"/>
          <w:b w:val="0"/>
          <w:bCs/>
          <w:sz w:val="22"/>
          <w:szCs w:val="22"/>
        </w:rPr>
      </w:pPr>
      <w:r w:rsidRPr="000C0A03">
        <w:rPr>
          <w:b w:val="0"/>
          <w:bCs/>
          <w:sz w:val="28"/>
        </w:rPr>
        <w:t xml:space="preserve"> </w:t>
      </w:r>
      <w:r w:rsidRPr="002B3093">
        <w:rPr>
          <w:b w:val="0"/>
          <w:bCs/>
          <w:sz w:val="22"/>
          <w:szCs w:val="22"/>
        </w:rPr>
        <w:t xml:space="preserve">Administrator za svakog korisnika ima opciju da pritisne dugme </w:t>
      </w: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✅ ili ❌.</w:t>
      </w:r>
    </w:p>
    <w:p w14:paraId="0E6D0C53" w14:textId="77777777" w:rsidR="000C0A03" w:rsidRDefault="000C0A03" w:rsidP="00CE5B0F">
      <w:pPr>
        <w:pStyle w:val="heding3"/>
        <w:rPr>
          <w:sz w:val="28"/>
        </w:rPr>
      </w:pPr>
      <w:r>
        <w:rPr>
          <w:sz w:val="28"/>
        </w:rPr>
        <w:t>Administrator prihvata zahtev korisnika</w:t>
      </w:r>
    </w:p>
    <w:p w14:paraId="087E83AE" w14:textId="77777777" w:rsidR="000C0A03" w:rsidRPr="002B3093" w:rsidRDefault="000C0A03" w:rsidP="000C0A03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 xml:space="preserve">Pritiskom na dugme </w:t>
      </w: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✅ administrator odobrava registraciju korisnika</w:t>
      </w:r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I uklanja zahtev iz liste.</w:t>
      </w:r>
    </w:p>
    <w:p w14:paraId="788E4E2C" w14:textId="77777777" w:rsidR="000C0A03" w:rsidRDefault="00DF4F8F" w:rsidP="00CE5B0F">
      <w:pPr>
        <w:pStyle w:val="heding3"/>
        <w:rPr>
          <w:sz w:val="28"/>
        </w:rPr>
      </w:pPr>
      <w:r>
        <w:rPr>
          <w:sz w:val="28"/>
        </w:rPr>
        <w:t>Administrator odbija zahtev korisnika</w:t>
      </w:r>
    </w:p>
    <w:p w14:paraId="0659F562" w14:textId="77777777" w:rsidR="000C0A03" w:rsidRPr="002B3093" w:rsidRDefault="00DF4F8F" w:rsidP="000C0A03">
      <w:pPr>
        <w:pStyle w:val="heding3"/>
        <w:numPr>
          <w:ilvl w:val="0"/>
          <w:numId w:val="0"/>
        </w:numPr>
        <w:ind w:left="1296" w:firstLine="1080"/>
        <w:rPr>
          <w:rFonts w:ascii="Segoe UI Emoji" w:hAnsi="Segoe UI Emoji" w:cs="Segoe UI Emoji"/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 xml:space="preserve">Pritiskom na dugme </w:t>
      </w: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❌administrator odbija registraciju korisnika I </w:t>
      </w:r>
    </w:p>
    <w:p w14:paraId="44276CC5" w14:textId="77777777" w:rsidR="00DF4F8F" w:rsidRPr="002B3093" w:rsidRDefault="00DF4F8F" w:rsidP="000C0A03">
      <w:pPr>
        <w:pStyle w:val="heding3"/>
        <w:numPr>
          <w:ilvl w:val="0"/>
          <w:numId w:val="0"/>
        </w:numPr>
        <w:ind w:left="1296" w:firstLine="1080"/>
        <w:rPr>
          <w:b w:val="0"/>
          <w:bCs/>
          <w:sz w:val="22"/>
          <w:szCs w:val="22"/>
        </w:rPr>
      </w:pP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uklanja zahtev iz liste.</w:t>
      </w:r>
    </w:p>
    <w:p w14:paraId="378495F0" w14:textId="77777777" w:rsidR="002932E5" w:rsidRPr="00DF4F8F" w:rsidRDefault="002932E5" w:rsidP="00721278">
      <w:pPr>
        <w:pStyle w:val="heding2"/>
      </w:pPr>
      <w:bookmarkStart w:id="9" w:name="_Toc160804674"/>
      <w:r>
        <w:rPr>
          <w:rFonts w:eastAsia="Adobe Kaiti Std R"/>
        </w:rPr>
        <w:t>Posebni zahtevi</w:t>
      </w:r>
      <w:bookmarkEnd w:id="9"/>
    </w:p>
    <w:p w14:paraId="7478DFE4" w14:textId="77777777" w:rsidR="00DF4F8F" w:rsidRPr="002B3093" w:rsidRDefault="00DF4F8F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2B3093">
        <w:rPr>
          <w:rFonts w:eastAsia="Adobe Kaiti Std R"/>
          <w:b w:val="0"/>
          <w:bCs/>
          <w:sz w:val="22"/>
          <w:szCs w:val="22"/>
        </w:rPr>
        <w:t>Nema.</w:t>
      </w:r>
    </w:p>
    <w:p w14:paraId="5C322783" w14:textId="77777777" w:rsidR="00DF4F8F" w:rsidRDefault="002932E5" w:rsidP="00DF4F8F">
      <w:pPr>
        <w:pStyle w:val="heding2"/>
      </w:pPr>
      <w:bookmarkStart w:id="10" w:name="_Toc160804675"/>
      <w:r>
        <w:rPr>
          <w:rFonts w:eastAsia="Adobe Kaiti Std R"/>
        </w:rPr>
        <w:t>Preduslovi</w:t>
      </w:r>
      <w:bookmarkEnd w:id="10"/>
      <w:r w:rsidR="00DF4F8F">
        <w:rPr>
          <w:rFonts w:eastAsia="Adobe Kaiti Std R"/>
        </w:rPr>
        <w:t xml:space="preserve"> </w:t>
      </w:r>
    </w:p>
    <w:p w14:paraId="0B22A5D5" w14:textId="09151822" w:rsidR="00DF4F8F" w:rsidRDefault="0090516D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Korisnik je ulogovan kao administrator I postoji zahtev za registraciju korisnika</w:t>
      </w:r>
      <w:r w:rsidR="00DF4F8F" w:rsidRPr="002B3093">
        <w:rPr>
          <w:b w:val="0"/>
          <w:bCs/>
          <w:sz w:val="22"/>
          <w:szCs w:val="22"/>
        </w:rPr>
        <w:t>.</w:t>
      </w:r>
    </w:p>
    <w:p w14:paraId="3DE490F4" w14:textId="77777777" w:rsidR="00854B27" w:rsidRPr="002B3093" w:rsidRDefault="00854B27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</w:p>
    <w:p w14:paraId="4B409CAB" w14:textId="77777777" w:rsidR="002932E5" w:rsidRPr="00DF4F8F" w:rsidRDefault="002932E5" w:rsidP="00721278">
      <w:pPr>
        <w:pStyle w:val="heding2"/>
      </w:pPr>
      <w:bookmarkStart w:id="11" w:name="_Toc160804676"/>
      <w:r>
        <w:rPr>
          <w:rFonts w:eastAsia="Adobe Kaiti Std R"/>
        </w:rPr>
        <w:lastRenderedPageBreak/>
        <w:t>Posledice</w:t>
      </w:r>
      <w:bookmarkEnd w:id="11"/>
    </w:p>
    <w:p w14:paraId="08C7201F" w14:textId="77777777" w:rsidR="00DF4F8F" w:rsidRPr="002B3093" w:rsidRDefault="004611B6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  <w:lang w:val="sr-Latn-RS"/>
        </w:rPr>
      </w:pPr>
      <w:r w:rsidRPr="002B3093">
        <w:rPr>
          <w:rFonts w:eastAsia="Adobe Kaiti Std R"/>
          <w:b w:val="0"/>
          <w:bCs/>
          <w:sz w:val="22"/>
          <w:szCs w:val="22"/>
        </w:rPr>
        <w:t>Korisnici koje je administrator prihvatio se beleže u bazi kao registrovani korisnici</w:t>
      </w:r>
      <w:r w:rsidR="00DF4F8F" w:rsidRPr="002B3093">
        <w:rPr>
          <w:rFonts w:eastAsia="Adobe Kaiti Std R"/>
          <w:b w:val="0"/>
          <w:bCs/>
          <w:sz w:val="22"/>
          <w:szCs w:val="22"/>
          <w:lang w:val="sr-Latn-RS"/>
        </w:rPr>
        <w:t>.</w:t>
      </w:r>
    </w:p>
    <w:p w14:paraId="5A27EA20" w14:textId="77777777" w:rsidR="00BD569B" w:rsidRDefault="00BD569B" w:rsidP="002D509F">
      <w:pPr>
        <w:jc w:val="center"/>
      </w:pPr>
    </w:p>
    <w:p w14:paraId="484DB58D" w14:textId="77777777" w:rsidR="00BD569B" w:rsidRDefault="00BD569B" w:rsidP="002D509F">
      <w:pPr>
        <w:jc w:val="center"/>
      </w:pPr>
    </w:p>
    <w:p w14:paraId="683AB996" w14:textId="77777777" w:rsidR="00BD569B" w:rsidRDefault="00BD569B" w:rsidP="002D509F">
      <w:pPr>
        <w:jc w:val="center"/>
      </w:pPr>
    </w:p>
    <w:p w14:paraId="2FEEA7C1" w14:textId="77777777" w:rsidR="000910C9" w:rsidRPr="000910C9" w:rsidRDefault="000910C9" w:rsidP="000910C9"/>
    <w:p w14:paraId="71A65F0B" w14:textId="77777777" w:rsidR="000910C9" w:rsidRPr="000910C9" w:rsidRDefault="000910C9" w:rsidP="000910C9"/>
    <w:p w14:paraId="16991139" w14:textId="77777777" w:rsidR="000910C9" w:rsidRPr="000910C9" w:rsidRDefault="000910C9" w:rsidP="000910C9"/>
    <w:sectPr w:rsidR="000910C9" w:rsidRPr="000910C9" w:rsidSect="00F94ED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8A84F" w14:textId="77777777" w:rsidR="004C1978" w:rsidRDefault="004C1978" w:rsidP="00BD569B">
      <w:pPr>
        <w:spacing w:after="0" w:line="240" w:lineRule="auto"/>
      </w:pPr>
      <w:r>
        <w:separator/>
      </w:r>
    </w:p>
  </w:endnote>
  <w:endnote w:type="continuationSeparator" w:id="0">
    <w:p w14:paraId="66654960" w14:textId="77777777" w:rsidR="004C1978" w:rsidRDefault="004C1978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2C5CE250" w14:textId="77777777" w:rsidR="000910C9" w:rsidRDefault="000910C9">
        <w:pPr>
          <w:pStyle w:val="Footer"/>
          <w:jc w:val="center"/>
        </w:pPr>
      </w:p>
      <w:p w14:paraId="0262DE66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25FA9F89" w14:textId="78C2F528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F25EA3">
      <w:rPr>
        <w:noProof/>
      </w:rPr>
      <w:t>12-Jun-24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70920" w14:textId="77777777" w:rsidR="004C1978" w:rsidRDefault="004C1978" w:rsidP="00BD569B">
      <w:pPr>
        <w:spacing w:after="0" w:line="240" w:lineRule="auto"/>
      </w:pPr>
      <w:r>
        <w:separator/>
      </w:r>
    </w:p>
  </w:footnote>
  <w:footnote w:type="continuationSeparator" w:id="0">
    <w:p w14:paraId="476352DC" w14:textId="77777777" w:rsidR="004C1978" w:rsidRDefault="004C1978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26656" w14:textId="77777777" w:rsidR="00BD569B" w:rsidRDefault="00000000">
    <w:pPr>
      <w:pStyle w:val="Header"/>
    </w:pPr>
    <w:r>
      <w:rPr>
        <w:noProof/>
      </w:rPr>
      <w:pict w14:anchorId="3ABA0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2DA82" w14:textId="77777777" w:rsidR="00BD569B" w:rsidRDefault="00000000">
    <w:pPr>
      <w:pStyle w:val="Header"/>
    </w:pPr>
    <w:r>
      <w:rPr>
        <w:noProof/>
      </w:rPr>
      <w:pict w14:anchorId="0DA7A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73D6B1EA" wp14:editId="0E744377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41D08" w14:textId="77777777" w:rsidR="00BD569B" w:rsidRDefault="00000000">
    <w:pPr>
      <w:pStyle w:val="Header"/>
    </w:pPr>
    <w:r>
      <w:rPr>
        <w:noProof/>
      </w:rPr>
      <w:pict w14:anchorId="1D4CDD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F"/>
    <w:rsid w:val="00033D74"/>
    <w:rsid w:val="000910C9"/>
    <w:rsid w:val="000C0A03"/>
    <w:rsid w:val="00166F75"/>
    <w:rsid w:val="001B1BC1"/>
    <w:rsid w:val="001D309B"/>
    <w:rsid w:val="00223F36"/>
    <w:rsid w:val="00230158"/>
    <w:rsid w:val="002539E7"/>
    <w:rsid w:val="00284F53"/>
    <w:rsid w:val="002932E5"/>
    <w:rsid w:val="002A1B68"/>
    <w:rsid w:val="002B3093"/>
    <w:rsid w:val="002B40FA"/>
    <w:rsid w:val="002D509F"/>
    <w:rsid w:val="00335D5B"/>
    <w:rsid w:val="00355CD7"/>
    <w:rsid w:val="00400BBD"/>
    <w:rsid w:val="004611B6"/>
    <w:rsid w:val="00484871"/>
    <w:rsid w:val="004C1978"/>
    <w:rsid w:val="00554039"/>
    <w:rsid w:val="00562EC2"/>
    <w:rsid w:val="00571299"/>
    <w:rsid w:val="00597E1C"/>
    <w:rsid w:val="00721278"/>
    <w:rsid w:val="007551B9"/>
    <w:rsid w:val="007A4F24"/>
    <w:rsid w:val="00805832"/>
    <w:rsid w:val="00826A13"/>
    <w:rsid w:val="00854B27"/>
    <w:rsid w:val="008D2A85"/>
    <w:rsid w:val="0090516D"/>
    <w:rsid w:val="00A66300"/>
    <w:rsid w:val="00AC7E71"/>
    <w:rsid w:val="00AF5EC1"/>
    <w:rsid w:val="00B737F9"/>
    <w:rsid w:val="00BD569B"/>
    <w:rsid w:val="00CE5B0F"/>
    <w:rsid w:val="00D20243"/>
    <w:rsid w:val="00DF4F8F"/>
    <w:rsid w:val="00E0328C"/>
    <w:rsid w:val="00E07646"/>
    <w:rsid w:val="00E70BDD"/>
    <w:rsid w:val="00EC2E31"/>
    <w:rsid w:val="00F25EA3"/>
    <w:rsid w:val="00F27065"/>
    <w:rsid w:val="00F94ED9"/>
    <w:rsid w:val="00FB1CDF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0A56E24D"/>
  <w15:chartTrackingRefBased/>
  <w15:docId w15:val="{75B4CCEE-7440-4CFC-8C58-4D5F0288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projekatSablon.dotx</Template>
  <TotalTime>8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Наталија Гвозденовић</cp:lastModifiedBy>
  <cp:revision>6</cp:revision>
  <dcterms:created xsi:type="dcterms:W3CDTF">2024-03-10T09:08:00Z</dcterms:created>
  <dcterms:modified xsi:type="dcterms:W3CDTF">2024-06-12T00:28:00Z</dcterms:modified>
</cp:coreProperties>
</file>